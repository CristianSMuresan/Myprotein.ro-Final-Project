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86D5B" w14:textId="77777777" w:rsidR="005E36C1" w:rsidRDefault="005E36C1" w:rsidP="00B26FE5">
      <w:pPr>
        <w:pStyle w:val="Title"/>
      </w:pPr>
    </w:p>
    <w:p w14:paraId="6309735C" w14:textId="77777777" w:rsidR="00347142" w:rsidRDefault="00347142" w:rsidP="00B26FE5">
      <w:pPr>
        <w:pStyle w:val="Title"/>
      </w:pPr>
    </w:p>
    <w:p w14:paraId="3AB81D9E" w14:textId="77777777" w:rsidR="005E36C1" w:rsidRDefault="005E36C1" w:rsidP="00B26FE5">
      <w:pPr>
        <w:pStyle w:val="Title"/>
      </w:pPr>
    </w:p>
    <w:p w14:paraId="4454FCE8" w14:textId="77777777" w:rsidR="005E36C1" w:rsidRDefault="005E36C1" w:rsidP="00B26FE5">
      <w:pPr>
        <w:pStyle w:val="Title"/>
      </w:pPr>
    </w:p>
    <w:p w14:paraId="0B772734" w14:textId="77777777" w:rsidR="005E36C1" w:rsidRDefault="005E36C1" w:rsidP="00B26FE5">
      <w:pPr>
        <w:pStyle w:val="Title"/>
      </w:pPr>
    </w:p>
    <w:p w14:paraId="75279DF9" w14:textId="77777777" w:rsidR="005E36C1" w:rsidRDefault="005E36C1" w:rsidP="00B26FE5">
      <w:pPr>
        <w:pStyle w:val="Title"/>
      </w:pPr>
    </w:p>
    <w:p w14:paraId="0BE4607B" w14:textId="77777777" w:rsidR="005E36C1" w:rsidRDefault="005E36C1" w:rsidP="00B26FE5">
      <w:pPr>
        <w:pStyle w:val="Title"/>
      </w:pPr>
    </w:p>
    <w:p w14:paraId="53560E72" w14:textId="77777777" w:rsidR="00F94C69" w:rsidRPr="000C7900" w:rsidRDefault="00524A7A" w:rsidP="00B26FE5">
      <w:pPr>
        <w:pStyle w:val="Title"/>
        <w:rPr>
          <w:b/>
        </w:rPr>
      </w:pPr>
      <w:r w:rsidRPr="000C7900">
        <w:rPr>
          <w:b/>
        </w:rPr>
        <w:t xml:space="preserve">Test </w:t>
      </w:r>
      <w:r w:rsidR="007C688E" w:rsidRPr="000C7900">
        <w:rPr>
          <w:b/>
        </w:rPr>
        <w:t>Report</w:t>
      </w:r>
      <w:r w:rsidR="00026AA0" w:rsidRPr="000C7900">
        <w:rPr>
          <w:b/>
        </w:rPr>
        <w:t xml:space="preserve"> </w:t>
      </w:r>
      <w:proofErr w:type="spellStart"/>
      <w:r w:rsidR="00026AA0" w:rsidRPr="000C7900">
        <w:rPr>
          <w:b/>
        </w:rPr>
        <w:t>Myprotein</w:t>
      </w:r>
      <w:proofErr w:type="spellEnd"/>
    </w:p>
    <w:p w14:paraId="27751B5C" w14:textId="77777777" w:rsidR="00F94C69" w:rsidRDefault="00F94C69" w:rsidP="000E396A"/>
    <w:p w14:paraId="52A75A22" w14:textId="77777777" w:rsidR="00312DEC" w:rsidRDefault="00312DEC" w:rsidP="000E396A"/>
    <w:p w14:paraId="7939AFA7" w14:textId="77777777" w:rsidR="00312DEC" w:rsidRDefault="00312DEC" w:rsidP="000E396A"/>
    <w:p w14:paraId="351489B0" w14:textId="77777777" w:rsidR="00F94C69" w:rsidRDefault="00F94C69" w:rsidP="000E396A"/>
    <w:p w14:paraId="6FF2EDB1" w14:textId="77777777" w:rsidR="00F94C69" w:rsidRDefault="00F94C69" w:rsidP="000E396A"/>
    <w:p w14:paraId="55958773" w14:textId="77777777" w:rsidR="00312DEC" w:rsidRPr="000C7900" w:rsidRDefault="00312DEC" w:rsidP="005E36C1">
      <w:pPr>
        <w:pStyle w:val="Body"/>
        <w:tabs>
          <w:tab w:val="right" w:pos="1418"/>
          <w:tab w:val="left" w:pos="1474"/>
        </w:tabs>
        <w:rPr>
          <w:b/>
        </w:rPr>
      </w:pPr>
      <w:r>
        <w:t>Project Name:</w:t>
      </w:r>
      <w:r w:rsidRPr="000C7900">
        <w:rPr>
          <w:sz w:val="22"/>
          <w:szCs w:val="22"/>
        </w:rPr>
        <w:tab/>
      </w:r>
      <w:proofErr w:type="spellStart"/>
      <w:r w:rsidR="00026AA0" w:rsidRPr="000C7900">
        <w:rPr>
          <w:b/>
          <w:sz w:val="22"/>
          <w:szCs w:val="22"/>
        </w:rPr>
        <w:t>Myprotein</w:t>
      </w:r>
      <w:proofErr w:type="spellEnd"/>
      <w:r w:rsidR="00026AA0" w:rsidRPr="000C7900">
        <w:rPr>
          <w:b/>
          <w:sz w:val="22"/>
          <w:szCs w:val="22"/>
        </w:rPr>
        <w:t xml:space="preserve"> Final Project</w:t>
      </w:r>
    </w:p>
    <w:p w14:paraId="647A3332" w14:textId="77777777" w:rsidR="00245573" w:rsidRPr="000C7900" w:rsidRDefault="005E36C1" w:rsidP="00245573">
      <w:pPr>
        <w:pStyle w:val="Body"/>
        <w:rPr>
          <w:b/>
          <w:color w:val="0070C0"/>
          <w:lang w:val="fr-FR"/>
        </w:rPr>
      </w:pPr>
      <w:r w:rsidRPr="000C7900">
        <w:rPr>
          <w:lang w:val="fr-FR"/>
        </w:rPr>
        <w:t>D</w:t>
      </w:r>
      <w:r w:rsidR="00245573" w:rsidRPr="000C7900">
        <w:rPr>
          <w:lang w:val="fr-FR"/>
        </w:rPr>
        <w:t>ocument Date:</w:t>
      </w:r>
      <w:r w:rsidR="00245573" w:rsidRPr="000C7900">
        <w:rPr>
          <w:b/>
          <w:lang w:val="fr-FR"/>
        </w:rPr>
        <w:t xml:space="preserve"> </w:t>
      </w:r>
      <w:r w:rsidR="00026AA0" w:rsidRPr="000C7900">
        <w:rPr>
          <w:b/>
          <w:color w:val="auto"/>
          <w:lang w:val="fr-FR"/>
        </w:rPr>
        <w:t>&lt;</w:t>
      </w:r>
      <w:r w:rsidR="00026AA0" w:rsidRPr="000C7900">
        <w:rPr>
          <w:b/>
          <w:color w:val="auto"/>
          <w:sz w:val="22"/>
          <w:szCs w:val="22"/>
          <w:lang w:val="fr-FR"/>
        </w:rPr>
        <w:t>2021.03.31</w:t>
      </w:r>
      <w:r w:rsidR="00245573" w:rsidRPr="000C7900">
        <w:rPr>
          <w:b/>
          <w:color w:val="auto"/>
          <w:lang w:val="fr-FR"/>
        </w:rPr>
        <w:t>&gt;</w:t>
      </w:r>
    </w:p>
    <w:p w14:paraId="3F0AFEFF" w14:textId="77777777"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14:paraId="23E563D1" w14:textId="77777777" w:rsidR="005E36C1" w:rsidRDefault="005E36C1" w:rsidP="00245573">
      <w:pPr>
        <w:pStyle w:val="Body"/>
        <w:rPr>
          <w:lang w:val="fr-FR"/>
        </w:rPr>
      </w:pPr>
    </w:p>
    <w:p w14:paraId="33CFA911" w14:textId="77777777" w:rsidR="00BA422F" w:rsidRDefault="00BA422F" w:rsidP="00245573">
      <w:pPr>
        <w:pStyle w:val="Body"/>
        <w:rPr>
          <w:lang w:val="fr-FR"/>
        </w:rPr>
      </w:pPr>
    </w:p>
    <w:p w14:paraId="4095B1FD" w14:textId="77777777" w:rsidR="00BA422F" w:rsidRDefault="00BA422F" w:rsidP="00245573">
      <w:pPr>
        <w:pStyle w:val="Body"/>
        <w:rPr>
          <w:lang w:val="fr-FR"/>
        </w:rPr>
      </w:pPr>
    </w:p>
    <w:p w14:paraId="49DA1552" w14:textId="77777777" w:rsidR="00BA422F" w:rsidRDefault="00BA422F" w:rsidP="00245573">
      <w:pPr>
        <w:pStyle w:val="Body"/>
        <w:rPr>
          <w:lang w:val="fr-FR"/>
        </w:rPr>
      </w:pPr>
    </w:p>
    <w:p w14:paraId="4E70BF88" w14:textId="77777777" w:rsidR="00BA422F" w:rsidRDefault="00BA422F" w:rsidP="00245573">
      <w:pPr>
        <w:pStyle w:val="Body"/>
        <w:rPr>
          <w:lang w:val="fr-FR"/>
        </w:rPr>
      </w:pPr>
    </w:p>
    <w:p w14:paraId="5670AEF4" w14:textId="77777777" w:rsidR="00BA422F" w:rsidRDefault="00BA422F" w:rsidP="00245573">
      <w:pPr>
        <w:pStyle w:val="Body"/>
        <w:rPr>
          <w:lang w:val="fr-FR"/>
        </w:rPr>
      </w:pPr>
    </w:p>
    <w:p w14:paraId="3BF4ABB8" w14:textId="77777777" w:rsidR="00BA422F" w:rsidRDefault="00BA422F" w:rsidP="00245573">
      <w:pPr>
        <w:pStyle w:val="Body"/>
        <w:rPr>
          <w:lang w:val="fr-FR"/>
        </w:rPr>
      </w:pPr>
    </w:p>
    <w:p w14:paraId="346C8CF5" w14:textId="77777777" w:rsidR="00BA422F" w:rsidRDefault="00BA422F" w:rsidP="00245573">
      <w:pPr>
        <w:pStyle w:val="Body"/>
        <w:rPr>
          <w:lang w:val="fr-FR"/>
        </w:rPr>
      </w:pPr>
    </w:p>
    <w:p w14:paraId="4368680C" w14:textId="77777777" w:rsidR="00BA422F" w:rsidRDefault="00BA422F" w:rsidP="00245573">
      <w:pPr>
        <w:pStyle w:val="Body"/>
        <w:rPr>
          <w:lang w:val="fr-FR"/>
        </w:rPr>
      </w:pPr>
    </w:p>
    <w:p w14:paraId="176C746C" w14:textId="77777777" w:rsidR="00BA422F" w:rsidRPr="00AE2F3B" w:rsidRDefault="00BA422F" w:rsidP="00245573">
      <w:pPr>
        <w:pStyle w:val="Body"/>
        <w:rPr>
          <w:lang w:val="fr-FR"/>
        </w:rPr>
      </w:pPr>
    </w:p>
    <w:p w14:paraId="323300F9" w14:textId="77777777" w:rsidR="00B73964" w:rsidRDefault="00176BC9" w:rsidP="00334EB6">
      <w:pPr>
        <w:pStyle w:val="Tableofcontents0"/>
        <w:rPr>
          <w:noProof/>
        </w:rPr>
      </w:pPr>
      <w:bookmarkStart w:id="0" w:name="_Toc338421789"/>
      <w:bookmarkStart w:id="1" w:name="_Toc338421826"/>
      <w:r w:rsidRPr="008E634A">
        <w:t>Table of Contents</w:t>
      </w:r>
      <w:bookmarkEnd w:id="0"/>
      <w:bookmarkEnd w:id="1"/>
      <w:r w:rsidR="00334EB6">
        <w:rPr>
          <w:b/>
          <w:bCs/>
          <w:caps/>
        </w:rPr>
        <w:fldChar w:fldCharType="begin"/>
      </w:r>
      <w:r w:rsidR="00334EB6">
        <w:rPr>
          <w:b/>
          <w:bCs/>
          <w:caps/>
        </w:rPr>
        <w:instrText xml:space="preserve"> TOC \o "1-6" </w:instrText>
      </w:r>
      <w:r w:rsidR="00334EB6">
        <w:rPr>
          <w:b/>
          <w:bCs/>
          <w:caps/>
        </w:rPr>
        <w:fldChar w:fldCharType="separate"/>
      </w:r>
    </w:p>
    <w:p w14:paraId="69B92533" w14:textId="77777777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r>
        <w:tab/>
      </w:r>
      <w:r>
        <w:fldChar w:fldCharType="begin"/>
      </w:r>
      <w:r>
        <w:instrText xml:space="preserve"> PAGEREF _Toc463037915 \h </w:instrText>
      </w:r>
      <w:r>
        <w:fldChar w:fldCharType="separate"/>
      </w:r>
      <w:r w:rsidR="00705EC7">
        <w:t>4</w:t>
      </w:r>
      <w:r>
        <w:fldChar w:fldCharType="end"/>
      </w:r>
    </w:p>
    <w:p w14:paraId="7ED50012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>
        <w:fldChar w:fldCharType="begin"/>
      </w:r>
      <w:r>
        <w:instrText xml:space="preserve"> PAGEREF _Toc463037916 \h </w:instrText>
      </w:r>
      <w:r>
        <w:fldChar w:fldCharType="separate"/>
      </w:r>
      <w:r w:rsidR="00705EC7">
        <w:t>4</w:t>
      </w:r>
      <w:r>
        <w:fldChar w:fldCharType="end"/>
      </w:r>
    </w:p>
    <w:p w14:paraId="4C70BDFB" w14:textId="13DB39E4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</w:p>
    <w:p w14:paraId="1C352160" w14:textId="77777777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>
        <w:fldChar w:fldCharType="begin"/>
      </w:r>
      <w:r>
        <w:instrText xml:space="preserve"> PAGEREF _Toc463037918 \h </w:instrText>
      </w:r>
      <w:r>
        <w:fldChar w:fldCharType="separate"/>
      </w:r>
      <w:r w:rsidR="00705EC7">
        <w:t>5</w:t>
      </w:r>
      <w:r>
        <w:fldChar w:fldCharType="end"/>
      </w:r>
    </w:p>
    <w:p w14:paraId="3D4E1586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>
        <w:fldChar w:fldCharType="begin"/>
      </w:r>
      <w:r>
        <w:instrText xml:space="preserve"> PAGEREF _Toc463037919 \h </w:instrText>
      </w:r>
      <w:r>
        <w:fldChar w:fldCharType="separate"/>
      </w:r>
      <w:r w:rsidR="00705EC7">
        <w:t>5</w:t>
      </w:r>
      <w:r>
        <w:fldChar w:fldCharType="end"/>
      </w:r>
    </w:p>
    <w:p w14:paraId="779C919D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>
        <w:fldChar w:fldCharType="begin"/>
      </w:r>
      <w:r>
        <w:instrText xml:space="preserve"> PAGEREF _Toc463037920 \h </w:instrText>
      </w:r>
      <w:r>
        <w:fldChar w:fldCharType="separate"/>
      </w:r>
      <w:r w:rsidR="00705EC7">
        <w:t>6</w:t>
      </w:r>
      <w:r>
        <w:fldChar w:fldCharType="end"/>
      </w:r>
    </w:p>
    <w:p w14:paraId="4C8B2F5E" w14:textId="77777777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>
        <w:fldChar w:fldCharType="begin"/>
      </w:r>
      <w:r>
        <w:instrText xml:space="preserve"> PAGEREF _Toc463037921 \h </w:instrText>
      </w:r>
      <w:r>
        <w:fldChar w:fldCharType="separate"/>
      </w:r>
      <w:r w:rsidR="00705EC7">
        <w:t>6</w:t>
      </w:r>
      <w:r>
        <w:fldChar w:fldCharType="end"/>
      </w:r>
    </w:p>
    <w:p w14:paraId="12A50264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>
        <w:fldChar w:fldCharType="begin"/>
      </w:r>
      <w:r>
        <w:instrText xml:space="preserve"> PAGEREF _Toc463037922 \h </w:instrText>
      </w:r>
      <w:r>
        <w:fldChar w:fldCharType="separate"/>
      </w:r>
      <w:r w:rsidR="00705EC7">
        <w:t>7</w:t>
      </w:r>
      <w:r>
        <w:fldChar w:fldCharType="end"/>
      </w:r>
    </w:p>
    <w:p w14:paraId="5F59769D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1.6.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Validated bugs</w:t>
      </w:r>
      <w:r>
        <w:tab/>
      </w:r>
      <w:r>
        <w:fldChar w:fldCharType="begin"/>
      </w:r>
      <w:r>
        <w:instrText xml:space="preserve"> PAGEREF _Toc463037923 \h </w:instrText>
      </w:r>
      <w:r>
        <w:fldChar w:fldCharType="separate"/>
      </w:r>
      <w:r w:rsidR="00705EC7">
        <w:t>7</w:t>
      </w:r>
      <w:r>
        <w:fldChar w:fldCharType="end"/>
      </w:r>
    </w:p>
    <w:p w14:paraId="06285F66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1.7.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Old bugs still open</w:t>
      </w:r>
      <w:r>
        <w:tab/>
      </w:r>
      <w:r>
        <w:fldChar w:fldCharType="begin"/>
      </w:r>
      <w:r>
        <w:instrText xml:space="preserve"> PAGEREF _Toc463037924 \h </w:instrText>
      </w:r>
      <w:r>
        <w:fldChar w:fldCharType="separate"/>
      </w:r>
      <w:r w:rsidR="00705EC7">
        <w:t>7</w:t>
      </w:r>
      <w:r>
        <w:fldChar w:fldCharType="end"/>
      </w:r>
    </w:p>
    <w:p w14:paraId="55E070EB" w14:textId="77777777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Conclusions</w:t>
      </w:r>
      <w:r>
        <w:tab/>
      </w:r>
      <w:r>
        <w:fldChar w:fldCharType="begin"/>
      </w:r>
      <w:r>
        <w:instrText xml:space="preserve"> PAGEREF _Toc463037925 \h </w:instrText>
      </w:r>
      <w:r>
        <w:fldChar w:fldCharType="separate"/>
      </w:r>
      <w:r w:rsidR="00705EC7">
        <w:t>8</w:t>
      </w:r>
      <w:r>
        <w:fldChar w:fldCharType="end"/>
      </w:r>
    </w:p>
    <w:p w14:paraId="1E58CF4D" w14:textId="77777777" w:rsidR="00F94C69" w:rsidRPr="0048624E" w:rsidRDefault="00334EB6" w:rsidP="001C3F82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id="2" w:name="_Toc381091466"/>
    </w:p>
    <w:p w14:paraId="6128E1B7" w14:textId="5CED37DA" w:rsidR="00524A7A" w:rsidRPr="00347142" w:rsidRDefault="007C688E" w:rsidP="00C40CB0">
      <w:pPr>
        <w:pStyle w:val="Heading1"/>
        <w:rPr>
          <w:b/>
        </w:rPr>
      </w:pPr>
      <w:bookmarkStart w:id="3" w:name="_Toc302146247"/>
      <w:bookmarkStart w:id="4" w:name="_Toc463037915"/>
      <w:bookmarkStart w:id="5" w:name="_Toc440274109"/>
      <w:r w:rsidRPr="00347142">
        <w:rPr>
          <w:b/>
        </w:rPr>
        <w:lastRenderedPageBreak/>
        <w:t>Testing Sco</w:t>
      </w:r>
      <w:bookmarkEnd w:id="3"/>
      <w:bookmarkEnd w:id="4"/>
      <w:r w:rsidR="00C40CB0" w:rsidRPr="00347142">
        <w:rPr>
          <w:b/>
        </w:rPr>
        <w:t>pe</w:t>
      </w:r>
    </w:p>
    <w:p w14:paraId="4FFD0704" w14:textId="77777777" w:rsidR="008D6B68" w:rsidRPr="008D6B68" w:rsidRDefault="008D6B68" w:rsidP="008D6B68"/>
    <w:p w14:paraId="786817C6" w14:textId="77777777" w:rsidR="00822D78" w:rsidRPr="00822D78" w:rsidRDefault="00822D78" w:rsidP="00822D78">
      <w:pPr>
        <w:pStyle w:val="Body"/>
      </w:pPr>
    </w:p>
    <w:tbl>
      <w:tblPr>
        <w:tblStyle w:val="TableGrid"/>
        <w:tblW w:w="9357" w:type="dxa"/>
        <w:tblLook w:val="04A0" w:firstRow="1" w:lastRow="0" w:firstColumn="1" w:lastColumn="0" w:noHBand="0" w:noVBand="1"/>
      </w:tblPr>
      <w:tblGrid>
        <w:gridCol w:w="2518"/>
        <w:gridCol w:w="2252"/>
        <w:gridCol w:w="2070"/>
        <w:gridCol w:w="2517"/>
      </w:tblGrid>
      <w:tr w:rsidR="00822D78" w:rsidRPr="00931529" w14:paraId="042CE995" w14:textId="77777777" w:rsidTr="001C6EA2">
        <w:trPr>
          <w:trHeight w:val="500"/>
        </w:trPr>
        <w:tc>
          <w:tcPr>
            <w:tcW w:w="2518" w:type="dxa"/>
          </w:tcPr>
          <w:p w14:paraId="4C64EF28" w14:textId="77777777" w:rsidR="00822D78" w:rsidRPr="000C7900" w:rsidRDefault="00822D78" w:rsidP="0086251C">
            <w:pPr>
              <w:jc w:val="center"/>
              <w:rPr>
                <w:b/>
                <w:sz w:val="18"/>
                <w:szCs w:val="18"/>
              </w:rPr>
            </w:pPr>
            <w:r w:rsidRPr="000C7900">
              <w:rPr>
                <w:b/>
                <w:sz w:val="18"/>
                <w:szCs w:val="18"/>
              </w:rPr>
              <w:t>Product/Feature</w:t>
            </w:r>
          </w:p>
        </w:tc>
        <w:tc>
          <w:tcPr>
            <w:tcW w:w="2252" w:type="dxa"/>
          </w:tcPr>
          <w:p w14:paraId="57379E7B" w14:textId="77777777" w:rsidR="00822D78" w:rsidRPr="000C7900" w:rsidRDefault="00822D78" w:rsidP="0086251C">
            <w:pPr>
              <w:jc w:val="center"/>
              <w:rPr>
                <w:b/>
                <w:sz w:val="18"/>
                <w:szCs w:val="18"/>
              </w:rPr>
            </w:pPr>
            <w:r w:rsidRPr="000C7900">
              <w:rPr>
                <w:b/>
                <w:sz w:val="18"/>
                <w:szCs w:val="18"/>
              </w:rPr>
              <w:t>Testing Period</w:t>
            </w:r>
          </w:p>
        </w:tc>
        <w:tc>
          <w:tcPr>
            <w:tcW w:w="2070" w:type="dxa"/>
          </w:tcPr>
          <w:p w14:paraId="0BC7C36E" w14:textId="77777777" w:rsidR="00822D78" w:rsidRPr="000C7900" w:rsidRDefault="00822D78" w:rsidP="0086251C">
            <w:pPr>
              <w:jc w:val="center"/>
              <w:rPr>
                <w:b/>
                <w:sz w:val="18"/>
                <w:szCs w:val="18"/>
              </w:rPr>
            </w:pPr>
            <w:r w:rsidRPr="000C7900">
              <w:rPr>
                <w:b/>
                <w:sz w:val="18"/>
                <w:szCs w:val="18"/>
              </w:rPr>
              <w:t>Tested Builds</w:t>
            </w:r>
          </w:p>
        </w:tc>
        <w:tc>
          <w:tcPr>
            <w:tcW w:w="2517" w:type="dxa"/>
          </w:tcPr>
          <w:p w14:paraId="09A11846" w14:textId="13BDF4B2" w:rsidR="00822D78" w:rsidRPr="000C7900" w:rsidRDefault="00822D78" w:rsidP="0086251C">
            <w:pPr>
              <w:jc w:val="center"/>
              <w:rPr>
                <w:b/>
                <w:sz w:val="18"/>
                <w:szCs w:val="18"/>
              </w:rPr>
            </w:pPr>
            <w:r w:rsidRPr="000C7900">
              <w:rPr>
                <w:b/>
                <w:sz w:val="18"/>
                <w:szCs w:val="18"/>
              </w:rPr>
              <w:t>De</w:t>
            </w:r>
            <w:r w:rsidR="00F36682" w:rsidRPr="000C7900">
              <w:rPr>
                <w:b/>
                <w:sz w:val="18"/>
                <w:szCs w:val="18"/>
              </w:rPr>
              <w:t>p</w:t>
            </w:r>
            <w:r w:rsidRPr="000C7900">
              <w:rPr>
                <w:b/>
                <w:sz w:val="18"/>
                <w:szCs w:val="18"/>
              </w:rPr>
              <w:t>loyment Date</w:t>
            </w:r>
          </w:p>
        </w:tc>
      </w:tr>
      <w:tr w:rsidR="00822D78" w:rsidRPr="00931529" w14:paraId="77452DE3" w14:textId="77777777" w:rsidTr="001C6EA2">
        <w:trPr>
          <w:trHeight w:val="1447"/>
        </w:trPr>
        <w:tc>
          <w:tcPr>
            <w:tcW w:w="2518" w:type="dxa"/>
          </w:tcPr>
          <w:p w14:paraId="27FA7062" w14:textId="6664CCED" w:rsidR="0086251C" w:rsidRPr="0086251C" w:rsidRDefault="0086251C" w:rsidP="00C40CB0">
            <w:pPr>
              <w:rPr>
                <w:rFonts w:ascii="Times" w:hAnsi="Times" w:cs="Times New Roman"/>
                <w:color w:val="auto"/>
                <w:sz w:val="18"/>
                <w:szCs w:val="18"/>
                <w:lang w:val="en-US"/>
              </w:rPr>
            </w:pPr>
            <w:r w:rsidRPr="0086251C">
              <w:rPr>
                <w:sz w:val="18"/>
                <w:szCs w:val="18"/>
              </w:rPr>
              <w:t xml:space="preserve">E-commerce </w:t>
            </w:r>
            <w:proofErr w:type="gramStart"/>
            <w:r w:rsidRPr="0086251C">
              <w:rPr>
                <w:sz w:val="18"/>
                <w:szCs w:val="18"/>
              </w:rPr>
              <w:t>merchant</w:t>
            </w:r>
            <w:r w:rsidRPr="0086251C">
              <w:rPr>
                <w:rFonts w:ascii="Helvetica" w:hAnsi="Helvetica" w:cs="Times New Roman"/>
                <w:color w:val="1A1A1A"/>
                <w:spacing w:val="3"/>
                <w:sz w:val="18"/>
                <w:szCs w:val="18"/>
                <w:shd w:val="clear" w:color="auto" w:fill="FFFFFF"/>
                <w:lang w:val="en-US"/>
              </w:rPr>
              <w:t> </w:t>
            </w:r>
            <w:r w:rsidR="00C40CB0">
              <w:rPr>
                <w:rFonts w:ascii="Helvetica" w:hAnsi="Helvetica" w:cs="Times New Roman"/>
                <w:color w:val="1A1A1A"/>
                <w:spacing w:val="3"/>
                <w:sz w:val="18"/>
                <w:szCs w:val="18"/>
                <w:shd w:val="clear" w:color="auto" w:fill="FFFFFF"/>
                <w:lang w:val="en-US"/>
              </w:rPr>
              <w:t>,</w:t>
            </w:r>
            <w:proofErr w:type="gramEnd"/>
            <w:r w:rsidR="00C40CB0">
              <w:rPr>
                <w:rFonts w:ascii="Helvetica" w:hAnsi="Helvetica" w:cs="Times New Roman"/>
                <w:color w:val="1A1A1A"/>
                <w:spacing w:val="3"/>
                <w:sz w:val="18"/>
                <w:szCs w:val="18"/>
                <w:shd w:val="clear" w:color="auto" w:fill="FFFFFF"/>
                <w:lang w:val="en-US"/>
              </w:rPr>
              <w:t xml:space="preserve"> nutrition and performance clothing retailer</w:t>
            </w:r>
          </w:p>
          <w:p w14:paraId="4A09BCCA" w14:textId="64CCDDDB" w:rsidR="00822D78" w:rsidRPr="0086251C" w:rsidRDefault="00822D78" w:rsidP="009C6159">
            <w:pPr>
              <w:pStyle w:val="InfoParagraph1"/>
              <w:rPr>
                <w:szCs w:val="18"/>
              </w:rPr>
            </w:pPr>
          </w:p>
        </w:tc>
        <w:tc>
          <w:tcPr>
            <w:tcW w:w="2252" w:type="dxa"/>
          </w:tcPr>
          <w:p w14:paraId="7F844945" w14:textId="0102F9FB" w:rsidR="00822D78" w:rsidRPr="00C40CB0" w:rsidRDefault="00B26FE5" w:rsidP="00C40CB0">
            <w:pPr>
              <w:pStyle w:val="InfoParagraph1"/>
              <w:jc w:val="center"/>
              <w:rPr>
                <w:color w:val="auto"/>
              </w:rPr>
            </w:pPr>
            <w:r w:rsidRPr="00C40CB0">
              <w:rPr>
                <w:color w:val="auto"/>
              </w:rPr>
              <w:t>04.01.2021 –</w:t>
            </w:r>
          </w:p>
          <w:p w14:paraId="729C6C0B" w14:textId="138485F5" w:rsidR="00B26FE5" w:rsidRPr="00C40CB0" w:rsidRDefault="00C40CB0" w:rsidP="00C40CB0">
            <w:pPr>
              <w:pStyle w:val="Body"/>
              <w:rPr>
                <w:color w:val="auto"/>
              </w:rPr>
            </w:pPr>
            <w:r>
              <w:rPr>
                <w:color w:val="auto"/>
              </w:rPr>
              <w:t xml:space="preserve">   </w:t>
            </w:r>
            <w:r w:rsidR="00B26FE5" w:rsidRPr="00C40CB0">
              <w:rPr>
                <w:color w:val="auto"/>
              </w:rPr>
              <w:t>31.03.2021</w:t>
            </w:r>
          </w:p>
        </w:tc>
        <w:tc>
          <w:tcPr>
            <w:tcW w:w="2070" w:type="dxa"/>
          </w:tcPr>
          <w:p w14:paraId="75E9D9F4" w14:textId="66D130B1" w:rsidR="00822D78" w:rsidRPr="00C40CB0" w:rsidRDefault="00822D78" w:rsidP="00C40CB0">
            <w:pPr>
              <w:pStyle w:val="InfoParagraph1"/>
              <w:jc w:val="center"/>
              <w:rPr>
                <w:color w:val="auto"/>
              </w:rPr>
            </w:pPr>
            <w:bookmarkStart w:id="6" w:name="_GoBack"/>
            <w:bookmarkEnd w:id="6"/>
          </w:p>
        </w:tc>
        <w:tc>
          <w:tcPr>
            <w:tcW w:w="2517" w:type="dxa"/>
          </w:tcPr>
          <w:p w14:paraId="275B5E80" w14:textId="551F1C88" w:rsidR="00822D78" w:rsidRPr="00C40CB0" w:rsidRDefault="006019E5" w:rsidP="00C40CB0">
            <w:pPr>
              <w:pStyle w:val="InfoParagraph1"/>
              <w:jc w:val="center"/>
              <w:rPr>
                <w:color w:val="auto"/>
              </w:rPr>
            </w:pPr>
            <w:r>
              <w:rPr>
                <w:color w:val="auto"/>
              </w:rPr>
              <w:t>04.01</w:t>
            </w:r>
            <w:r w:rsidR="00B26FE5" w:rsidRPr="00C40CB0">
              <w:rPr>
                <w:color w:val="auto"/>
              </w:rPr>
              <w:t>.2021</w:t>
            </w:r>
          </w:p>
        </w:tc>
      </w:tr>
      <w:tr w:rsidR="00822D78" w:rsidRPr="00931529" w14:paraId="7A2C2E1B" w14:textId="77777777" w:rsidTr="001C6EA2">
        <w:trPr>
          <w:trHeight w:val="2179"/>
        </w:trPr>
        <w:tc>
          <w:tcPr>
            <w:tcW w:w="2518" w:type="dxa"/>
          </w:tcPr>
          <w:p w14:paraId="33FE520E" w14:textId="258A1D1C" w:rsidR="00822D78" w:rsidRDefault="00F20AA2" w:rsidP="00F20A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Homepage, Settings, Account, Search Bar, Category, Products, Add to Cart, Shopping Cart, Checkout, Shipping, Footer</w:t>
            </w:r>
          </w:p>
        </w:tc>
        <w:tc>
          <w:tcPr>
            <w:tcW w:w="2252" w:type="dxa"/>
          </w:tcPr>
          <w:p w14:paraId="3E9EAED7" w14:textId="77777777" w:rsidR="00822D78" w:rsidRDefault="00822D78" w:rsidP="009C6159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68A63A15" w14:textId="77777777" w:rsidR="00822D78" w:rsidRPr="00931529" w:rsidRDefault="00822D78" w:rsidP="009C6159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4C0F1883" w14:textId="77777777" w:rsidR="00822D78" w:rsidRPr="00931529" w:rsidRDefault="00822D78" w:rsidP="009C6159">
            <w:pPr>
              <w:rPr>
                <w:sz w:val="18"/>
                <w:szCs w:val="18"/>
              </w:rPr>
            </w:pPr>
          </w:p>
        </w:tc>
      </w:tr>
    </w:tbl>
    <w:p w14:paraId="47F2FA64" w14:textId="77777777" w:rsidR="005E36C1" w:rsidRPr="005E36C1" w:rsidRDefault="005E36C1" w:rsidP="005E36C1">
      <w:pPr>
        <w:pStyle w:val="Body"/>
      </w:pPr>
    </w:p>
    <w:p w14:paraId="4F7CA4CB" w14:textId="77777777" w:rsidR="005E36C1" w:rsidRPr="005E36C1" w:rsidRDefault="005E36C1" w:rsidP="005E36C1">
      <w:pPr>
        <w:pStyle w:val="Body"/>
      </w:pPr>
    </w:p>
    <w:p w14:paraId="7BCAF11C" w14:textId="77777777" w:rsidR="00524A7A" w:rsidRPr="00347142" w:rsidRDefault="005E36C1" w:rsidP="00347142">
      <w:pPr>
        <w:pStyle w:val="Heading2"/>
        <w:rPr>
          <w:b/>
        </w:rPr>
      </w:pPr>
      <w:bookmarkStart w:id="7" w:name="_Toc463037916"/>
      <w:r w:rsidRPr="00347142">
        <w:rPr>
          <w:b/>
        </w:rPr>
        <w:t xml:space="preserve">Test </w:t>
      </w:r>
      <w:r w:rsidR="007C688E" w:rsidRPr="00347142">
        <w:rPr>
          <w:b/>
        </w:rPr>
        <w:t>Environment</w:t>
      </w:r>
      <w:bookmarkEnd w:id="7"/>
    </w:p>
    <w:p w14:paraId="52050351" w14:textId="77777777" w:rsidR="007C688E" w:rsidRDefault="007C688E" w:rsidP="007C688E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2518"/>
        <w:gridCol w:w="4052"/>
        <w:gridCol w:w="2786"/>
      </w:tblGrid>
      <w:tr w:rsidR="007C688E" w:rsidRPr="00931529" w14:paraId="1DCDD865" w14:textId="77777777" w:rsidTr="001C27FB">
        <w:trPr>
          <w:trHeight w:val="500"/>
        </w:trPr>
        <w:tc>
          <w:tcPr>
            <w:tcW w:w="2518" w:type="dxa"/>
          </w:tcPr>
          <w:p w14:paraId="255D0B33" w14:textId="77777777" w:rsidR="007C688E" w:rsidRPr="000C7900" w:rsidRDefault="00822D78" w:rsidP="008B0856">
            <w:pPr>
              <w:jc w:val="center"/>
              <w:rPr>
                <w:b/>
                <w:sz w:val="18"/>
                <w:szCs w:val="18"/>
              </w:rPr>
            </w:pPr>
            <w:r w:rsidRPr="000C7900">
              <w:rPr>
                <w:b/>
                <w:sz w:val="18"/>
                <w:szCs w:val="18"/>
              </w:rPr>
              <w:t>Test Environment</w:t>
            </w:r>
          </w:p>
        </w:tc>
        <w:tc>
          <w:tcPr>
            <w:tcW w:w="4052" w:type="dxa"/>
          </w:tcPr>
          <w:p w14:paraId="7D837605" w14:textId="6772A277" w:rsidR="007C688E" w:rsidRPr="000C7900" w:rsidRDefault="00BA422F" w:rsidP="008B0856">
            <w:pPr>
              <w:jc w:val="center"/>
              <w:rPr>
                <w:b/>
                <w:sz w:val="18"/>
                <w:szCs w:val="18"/>
              </w:rPr>
            </w:pPr>
            <w:r w:rsidRPr="000C7900">
              <w:rPr>
                <w:b/>
                <w:sz w:val="18"/>
                <w:szCs w:val="18"/>
              </w:rPr>
              <w:t>Software</w:t>
            </w:r>
          </w:p>
        </w:tc>
        <w:tc>
          <w:tcPr>
            <w:tcW w:w="2786" w:type="dxa"/>
          </w:tcPr>
          <w:p w14:paraId="37539D7F" w14:textId="0C8DABE4" w:rsidR="007C688E" w:rsidRPr="000C7900" w:rsidRDefault="008B0856" w:rsidP="008B0856">
            <w:pPr>
              <w:jc w:val="center"/>
              <w:rPr>
                <w:b/>
                <w:sz w:val="18"/>
                <w:szCs w:val="18"/>
              </w:rPr>
            </w:pPr>
            <w:r w:rsidRPr="000C7900">
              <w:rPr>
                <w:b/>
                <w:sz w:val="18"/>
                <w:szCs w:val="18"/>
              </w:rPr>
              <w:t>Hardware</w:t>
            </w:r>
          </w:p>
        </w:tc>
      </w:tr>
      <w:tr w:rsidR="007C688E" w:rsidRPr="00931529" w14:paraId="2F6DF729" w14:textId="77777777" w:rsidTr="001C27FB">
        <w:trPr>
          <w:trHeight w:val="937"/>
        </w:trPr>
        <w:tc>
          <w:tcPr>
            <w:tcW w:w="2518" w:type="dxa"/>
          </w:tcPr>
          <w:p w14:paraId="7CF36A90" w14:textId="36D5664E" w:rsidR="007C688E" w:rsidRPr="008B0856" w:rsidRDefault="00C40CB0" w:rsidP="00BA422F">
            <w:pPr>
              <w:pStyle w:val="InfoParagraph1"/>
              <w:jc w:val="center"/>
              <w:rPr>
                <w:color w:val="auto"/>
              </w:rPr>
            </w:pPr>
            <w:r w:rsidRPr="008B0856">
              <w:rPr>
                <w:color w:val="auto"/>
              </w:rPr>
              <w:t>Production</w:t>
            </w:r>
          </w:p>
        </w:tc>
        <w:tc>
          <w:tcPr>
            <w:tcW w:w="4052" w:type="dxa"/>
          </w:tcPr>
          <w:p w14:paraId="214C0848" w14:textId="77E5A3FC" w:rsidR="007C688E" w:rsidRPr="008B0856" w:rsidRDefault="00C40CB0" w:rsidP="007C688E">
            <w:pPr>
              <w:pStyle w:val="InfoParagraph1"/>
              <w:rPr>
                <w:color w:val="auto"/>
              </w:rPr>
            </w:pPr>
            <w:r w:rsidRPr="008B0856">
              <w:rPr>
                <w:color w:val="auto"/>
              </w:rPr>
              <w:t>Google</w:t>
            </w:r>
            <w:r w:rsidR="001C6EA2">
              <w:rPr>
                <w:color w:val="auto"/>
              </w:rPr>
              <w:t xml:space="preserve"> Chrome </w:t>
            </w:r>
            <w:r w:rsidR="001C6EA2">
              <w:rPr>
                <w:rFonts w:ascii="Calibri" w:hAnsi="Calibri" w:cs="Calibri"/>
                <w:color w:val="auto"/>
              </w:rPr>
              <w:t>88.0.4324.192</w:t>
            </w:r>
            <w:r w:rsidR="001C27FB">
              <w:rPr>
                <w:color w:val="auto"/>
              </w:rPr>
              <w:t xml:space="preserve">, </w:t>
            </w:r>
            <w:r w:rsidRPr="008B0856">
              <w:rPr>
                <w:color w:val="auto"/>
              </w:rPr>
              <w:t>Safari</w:t>
            </w:r>
            <w:r w:rsidR="001C27FB">
              <w:rPr>
                <w:color w:val="auto"/>
              </w:rPr>
              <w:t xml:space="preserve"> 11.1</w:t>
            </w:r>
            <w:proofErr w:type="gramStart"/>
            <w:r w:rsidR="001C27FB">
              <w:rPr>
                <w:color w:val="auto"/>
              </w:rPr>
              <w:t xml:space="preserve">,       </w:t>
            </w:r>
            <w:proofErr w:type="spellStart"/>
            <w:r w:rsidR="001C27FB">
              <w:rPr>
                <w:color w:val="auto"/>
              </w:rPr>
              <w:t>i</w:t>
            </w:r>
            <w:r w:rsidR="008B0856" w:rsidRPr="008B0856">
              <w:rPr>
                <w:color w:val="auto"/>
              </w:rPr>
              <w:t>OS</w:t>
            </w:r>
            <w:proofErr w:type="spellEnd"/>
            <w:proofErr w:type="gramEnd"/>
            <w:r w:rsidR="008B0856" w:rsidRPr="008B0856">
              <w:rPr>
                <w:color w:val="auto"/>
              </w:rPr>
              <w:t xml:space="preserve"> 13.6, Android 10</w:t>
            </w:r>
          </w:p>
        </w:tc>
        <w:tc>
          <w:tcPr>
            <w:tcW w:w="2786" w:type="dxa"/>
          </w:tcPr>
          <w:p w14:paraId="7CE67045" w14:textId="49B9A833" w:rsidR="007C688E" w:rsidRPr="00BA422F" w:rsidRDefault="008B0856" w:rsidP="007C688E">
            <w:pPr>
              <w:pStyle w:val="InfoParagraph1"/>
              <w:rPr>
                <w:color w:val="auto"/>
              </w:rPr>
            </w:pPr>
            <w:proofErr w:type="spellStart"/>
            <w:r w:rsidRPr="00BA422F">
              <w:rPr>
                <w:color w:val="auto"/>
              </w:rPr>
              <w:t>MacbookPro</w:t>
            </w:r>
            <w:proofErr w:type="spellEnd"/>
            <w:r w:rsidR="00457741">
              <w:rPr>
                <w:color w:val="auto"/>
              </w:rPr>
              <w:t xml:space="preserve"> 13”</w:t>
            </w:r>
            <w:r w:rsidR="00BA422F" w:rsidRPr="00BA422F">
              <w:rPr>
                <w:color w:val="auto"/>
              </w:rPr>
              <w:t xml:space="preserve">, iPhone SE, </w:t>
            </w:r>
            <w:proofErr w:type="spellStart"/>
            <w:r w:rsidR="00BA422F" w:rsidRPr="00BA422F">
              <w:rPr>
                <w:color w:val="auto"/>
              </w:rPr>
              <w:t>Xiaomi</w:t>
            </w:r>
            <w:proofErr w:type="spellEnd"/>
            <w:r w:rsidR="00BA422F" w:rsidRPr="00BA422F">
              <w:rPr>
                <w:color w:val="auto"/>
              </w:rPr>
              <w:t xml:space="preserve"> MI 10 T</w:t>
            </w:r>
          </w:p>
        </w:tc>
      </w:tr>
    </w:tbl>
    <w:p w14:paraId="0B5805AB" w14:textId="77777777" w:rsidR="00BB6D79" w:rsidRDefault="00BB6D79" w:rsidP="00BB6D79">
      <w:pPr>
        <w:pStyle w:val="Heading2"/>
        <w:numPr>
          <w:ilvl w:val="0"/>
          <w:numId w:val="0"/>
        </w:numPr>
        <w:rPr>
          <w:b/>
        </w:rPr>
      </w:pPr>
    </w:p>
    <w:p w14:paraId="76AD620F" w14:textId="5AF824AD" w:rsidR="00524A7A" w:rsidRPr="00BB6D79" w:rsidRDefault="007C688E" w:rsidP="00BB6D79">
      <w:pPr>
        <w:pStyle w:val="Heading2"/>
        <w:rPr>
          <w:b/>
        </w:rPr>
      </w:pPr>
      <w:r w:rsidRPr="00BB6D79">
        <w:rPr>
          <w:b/>
        </w:rPr>
        <w:t>Testing Team</w:t>
      </w:r>
    </w:p>
    <w:p w14:paraId="7D6C511B" w14:textId="77777777" w:rsidR="007C688E" w:rsidRDefault="007C688E" w:rsidP="007C688E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2552"/>
        <w:gridCol w:w="4077"/>
        <w:gridCol w:w="2727"/>
      </w:tblGrid>
      <w:tr w:rsidR="007C688E" w:rsidRPr="00931529" w14:paraId="123C87E6" w14:textId="77777777" w:rsidTr="001C6EA2">
        <w:trPr>
          <w:trHeight w:val="500"/>
        </w:trPr>
        <w:tc>
          <w:tcPr>
            <w:tcW w:w="2552" w:type="dxa"/>
          </w:tcPr>
          <w:p w14:paraId="3F70721E" w14:textId="77777777" w:rsidR="007C688E" w:rsidRPr="000C7900" w:rsidRDefault="007C688E" w:rsidP="00BA422F">
            <w:pPr>
              <w:jc w:val="center"/>
              <w:rPr>
                <w:b/>
                <w:sz w:val="18"/>
                <w:szCs w:val="18"/>
              </w:rPr>
            </w:pPr>
            <w:r w:rsidRPr="000C7900">
              <w:rPr>
                <w:b/>
                <w:sz w:val="18"/>
                <w:szCs w:val="18"/>
              </w:rPr>
              <w:t>Role</w:t>
            </w:r>
          </w:p>
        </w:tc>
        <w:tc>
          <w:tcPr>
            <w:tcW w:w="4077" w:type="dxa"/>
          </w:tcPr>
          <w:p w14:paraId="57D6C5BC" w14:textId="77777777" w:rsidR="007C688E" w:rsidRPr="000C7900" w:rsidRDefault="007C688E" w:rsidP="00BA422F">
            <w:pPr>
              <w:jc w:val="center"/>
              <w:rPr>
                <w:b/>
                <w:sz w:val="18"/>
                <w:szCs w:val="18"/>
              </w:rPr>
            </w:pPr>
            <w:r w:rsidRPr="000C7900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2727" w:type="dxa"/>
          </w:tcPr>
          <w:p w14:paraId="656C9928" w14:textId="77777777" w:rsidR="007C688E" w:rsidRPr="000C7900" w:rsidRDefault="007C688E" w:rsidP="00BA422F">
            <w:pPr>
              <w:jc w:val="center"/>
              <w:rPr>
                <w:b/>
                <w:sz w:val="18"/>
                <w:szCs w:val="18"/>
              </w:rPr>
            </w:pPr>
            <w:r w:rsidRPr="000C7900">
              <w:rPr>
                <w:b/>
                <w:sz w:val="18"/>
                <w:szCs w:val="18"/>
              </w:rPr>
              <w:t>Comments</w:t>
            </w:r>
            <w:r w:rsidR="00822D78" w:rsidRPr="000C7900">
              <w:rPr>
                <w:b/>
                <w:sz w:val="18"/>
                <w:szCs w:val="18"/>
              </w:rPr>
              <w:t xml:space="preserve"> (e.g. test effort h)</w:t>
            </w:r>
          </w:p>
        </w:tc>
      </w:tr>
      <w:tr w:rsidR="007C688E" w:rsidRPr="00931529" w14:paraId="4174A2E2" w14:textId="77777777" w:rsidTr="001C6EA2">
        <w:trPr>
          <w:trHeight w:val="500"/>
        </w:trPr>
        <w:tc>
          <w:tcPr>
            <w:tcW w:w="2552" w:type="dxa"/>
          </w:tcPr>
          <w:p w14:paraId="37363967" w14:textId="77777777" w:rsidR="007C688E" w:rsidRPr="00931529" w:rsidRDefault="00026AA0" w:rsidP="00BA422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Junior Tester</w:t>
            </w:r>
          </w:p>
        </w:tc>
        <w:tc>
          <w:tcPr>
            <w:tcW w:w="4077" w:type="dxa"/>
          </w:tcPr>
          <w:p w14:paraId="3644FCC2" w14:textId="77777777" w:rsidR="007C688E" w:rsidRPr="00931529" w:rsidRDefault="00026AA0" w:rsidP="00BA422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Muresan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Cristian</w:t>
            </w:r>
            <w:proofErr w:type="spellEnd"/>
          </w:p>
        </w:tc>
        <w:tc>
          <w:tcPr>
            <w:tcW w:w="2727" w:type="dxa"/>
          </w:tcPr>
          <w:p w14:paraId="0FA17E3D" w14:textId="5FC147D4" w:rsidR="007C688E" w:rsidRPr="00931529" w:rsidRDefault="00BA422F" w:rsidP="00BA422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 h</w:t>
            </w:r>
          </w:p>
        </w:tc>
      </w:tr>
    </w:tbl>
    <w:p w14:paraId="6949686F" w14:textId="77777777" w:rsidR="00822D78" w:rsidRDefault="00822D78" w:rsidP="007C688E">
      <w:pPr>
        <w:pStyle w:val="Body"/>
      </w:pPr>
    </w:p>
    <w:p w14:paraId="40385253" w14:textId="77777777" w:rsidR="00822D78" w:rsidRDefault="00822D78">
      <w:pPr>
        <w:spacing w:before="0" w:line="260" w:lineRule="exact"/>
        <w:rPr>
          <w:sz w:val="18"/>
          <w:szCs w:val="20"/>
          <w:lang w:val="en-US"/>
        </w:rPr>
      </w:pPr>
      <w:r>
        <w:br w:type="page"/>
      </w:r>
    </w:p>
    <w:p w14:paraId="4BBB187D" w14:textId="77777777" w:rsidR="007C688E" w:rsidRPr="007C688E" w:rsidRDefault="007C688E" w:rsidP="007C688E">
      <w:pPr>
        <w:pStyle w:val="Body"/>
      </w:pPr>
    </w:p>
    <w:p w14:paraId="63A7412F" w14:textId="77777777" w:rsidR="00524A7A" w:rsidRPr="00347142" w:rsidRDefault="00524A7A" w:rsidP="00822D78">
      <w:pPr>
        <w:pStyle w:val="Heading1"/>
        <w:rPr>
          <w:b/>
        </w:rPr>
      </w:pPr>
      <w:bookmarkStart w:id="8" w:name="_Toc463037918"/>
      <w:r w:rsidRPr="00347142">
        <w:rPr>
          <w:b/>
        </w:rPr>
        <w:t xml:space="preserve">Test </w:t>
      </w:r>
      <w:r w:rsidR="00F14713" w:rsidRPr="00347142">
        <w:rPr>
          <w:b/>
        </w:rPr>
        <w:t>Results</w:t>
      </w:r>
      <w:bookmarkEnd w:id="8"/>
    </w:p>
    <w:p w14:paraId="717C365A" w14:textId="77777777" w:rsidR="000C0562" w:rsidRDefault="000C0562" w:rsidP="000C0562"/>
    <w:p w14:paraId="453E1833" w14:textId="77777777" w:rsidR="000C0562" w:rsidRPr="000C0562" w:rsidRDefault="000C0562" w:rsidP="000C0562"/>
    <w:p w14:paraId="20AFDBBB" w14:textId="77777777" w:rsidR="00F14713" w:rsidRPr="00347142" w:rsidRDefault="00B73964" w:rsidP="00347142">
      <w:pPr>
        <w:pStyle w:val="Heading2"/>
        <w:rPr>
          <w:b/>
        </w:rPr>
      </w:pPr>
      <w:bookmarkStart w:id="9" w:name="_Toc463037919"/>
      <w:r w:rsidRPr="00347142">
        <w:rPr>
          <w:b/>
        </w:rPr>
        <w:t xml:space="preserve">Executed </w:t>
      </w:r>
      <w:r w:rsidR="00F14713" w:rsidRPr="00347142">
        <w:rPr>
          <w:b/>
        </w:rPr>
        <w:t>Test Case</w:t>
      </w:r>
      <w:r w:rsidRPr="00347142">
        <w:rPr>
          <w:b/>
        </w:rPr>
        <w:t>s</w:t>
      </w:r>
      <w:bookmarkEnd w:id="9"/>
    </w:p>
    <w:p w14:paraId="68D7AD8A" w14:textId="77777777" w:rsidR="00AA2D61" w:rsidRDefault="00AA2D61" w:rsidP="00AA2D61">
      <w:pPr>
        <w:pStyle w:val="InfoParagraph1"/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850"/>
        <w:gridCol w:w="833"/>
        <w:gridCol w:w="1152"/>
        <w:gridCol w:w="1276"/>
        <w:gridCol w:w="1627"/>
      </w:tblGrid>
      <w:tr w:rsidR="000C7900" w:rsidRPr="00931529" w14:paraId="5A4F265F" w14:textId="77777777" w:rsidTr="000C7900">
        <w:trPr>
          <w:trHeight w:val="500"/>
        </w:trPr>
        <w:tc>
          <w:tcPr>
            <w:tcW w:w="2518" w:type="dxa"/>
          </w:tcPr>
          <w:p w14:paraId="35296552" w14:textId="77777777" w:rsidR="00AA2D61" w:rsidRPr="000C7900" w:rsidRDefault="00AA2D61" w:rsidP="00F36682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0C7900">
              <w:rPr>
                <w:b/>
                <w:color w:val="auto"/>
                <w:sz w:val="18"/>
                <w:szCs w:val="18"/>
              </w:rPr>
              <w:t>Functionality</w:t>
            </w:r>
          </w:p>
        </w:tc>
        <w:tc>
          <w:tcPr>
            <w:tcW w:w="1276" w:type="dxa"/>
          </w:tcPr>
          <w:p w14:paraId="1020BAA2" w14:textId="77777777" w:rsidR="00AA2D61" w:rsidRPr="000C7900" w:rsidRDefault="00AA2D61" w:rsidP="00F36682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0C7900">
              <w:rPr>
                <w:b/>
                <w:color w:val="auto"/>
                <w:sz w:val="18"/>
                <w:szCs w:val="18"/>
              </w:rPr>
              <w:t>Total</w:t>
            </w:r>
          </w:p>
        </w:tc>
        <w:tc>
          <w:tcPr>
            <w:tcW w:w="850" w:type="dxa"/>
          </w:tcPr>
          <w:p w14:paraId="52A48309" w14:textId="77777777" w:rsidR="00AA2D61" w:rsidRPr="00F712E7" w:rsidRDefault="00AA2D61" w:rsidP="00F36682">
            <w:pPr>
              <w:jc w:val="center"/>
              <w:rPr>
                <w:b/>
                <w:color w:val="008000"/>
                <w:sz w:val="18"/>
                <w:szCs w:val="18"/>
              </w:rPr>
            </w:pPr>
            <w:r w:rsidRPr="00F712E7">
              <w:rPr>
                <w:b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833" w:type="dxa"/>
          </w:tcPr>
          <w:p w14:paraId="0C43D43A" w14:textId="77777777" w:rsidR="00AA2D61" w:rsidRPr="00F712E7" w:rsidRDefault="00AA2D61" w:rsidP="00F36682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F712E7">
              <w:rPr>
                <w:b/>
                <w:color w:val="FF0000"/>
                <w:sz w:val="18"/>
                <w:szCs w:val="18"/>
              </w:rPr>
              <w:t>Failed</w:t>
            </w:r>
          </w:p>
        </w:tc>
        <w:tc>
          <w:tcPr>
            <w:tcW w:w="1152" w:type="dxa"/>
          </w:tcPr>
          <w:p w14:paraId="21317463" w14:textId="77777777" w:rsidR="00AA2D61" w:rsidRPr="000C7900" w:rsidRDefault="00AA2D61" w:rsidP="00F36682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0C7900">
              <w:rPr>
                <w:b/>
                <w:color w:val="auto"/>
                <w:sz w:val="18"/>
                <w:szCs w:val="18"/>
              </w:rPr>
              <w:t>Blocked</w:t>
            </w:r>
          </w:p>
        </w:tc>
        <w:tc>
          <w:tcPr>
            <w:tcW w:w="1276" w:type="dxa"/>
          </w:tcPr>
          <w:p w14:paraId="014AC01A" w14:textId="77777777" w:rsidR="00AA2D61" w:rsidRPr="00F712E7" w:rsidRDefault="00822D78" w:rsidP="00F36682">
            <w:pPr>
              <w:jc w:val="center"/>
              <w:rPr>
                <w:b/>
                <w:color w:val="3366FF"/>
                <w:sz w:val="18"/>
                <w:szCs w:val="18"/>
              </w:rPr>
            </w:pPr>
            <w:r w:rsidRPr="00F712E7">
              <w:rPr>
                <w:b/>
                <w:color w:val="3366FF"/>
                <w:sz w:val="18"/>
                <w:szCs w:val="18"/>
              </w:rPr>
              <w:t>Not Run</w:t>
            </w:r>
          </w:p>
        </w:tc>
        <w:tc>
          <w:tcPr>
            <w:tcW w:w="1627" w:type="dxa"/>
          </w:tcPr>
          <w:p w14:paraId="2BB85986" w14:textId="77777777" w:rsidR="00AA2D61" w:rsidRPr="00F712E7" w:rsidRDefault="00822D78" w:rsidP="00F36682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F712E7">
              <w:rPr>
                <w:b/>
                <w:color w:val="FF0000"/>
                <w:sz w:val="18"/>
                <w:szCs w:val="18"/>
              </w:rPr>
              <w:t>Defects</w:t>
            </w:r>
          </w:p>
        </w:tc>
      </w:tr>
      <w:tr w:rsidR="009C6159" w:rsidRPr="00931529" w14:paraId="2960D37D" w14:textId="77777777" w:rsidTr="000C7900">
        <w:trPr>
          <w:trHeight w:val="500"/>
        </w:trPr>
        <w:tc>
          <w:tcPr>
            <w:tcW w:w="2518" w:type="dxa"/>
          </w:tcPr>
          <w:p w14:paraId="297FF4CD" w14:textId="23CD191A" w:rsidR="00AA2D61" w:rsidRPr="00F36682" w:rsidRDefault="00ED7474" w:rsidP="00F36682">
            <w:pPr>
              <w:pStyle w:val="InfoParagraph1"/>
              <w:jc w:val="center"/>
              <w:rPr>
                <w:color w:val="auto"/>
                <w:szCs w:val="18"/>
              </w:rPr>
            </w:pPr>
            <w:r w:rsidRPr="00F36682">
              <w:rPr>
                <w:color w:val="auto"/>
                <w:szCs w:val="18"/>
              </w:rPr>
              <w:t>Homepage</w:t>
            </w:r>
          </w:p>
        </w:tc>
        <w:tc>
          <w:tcPr>
            <w:tcW w:w="1276" w:type="dxa"/>
          </w:tcPr>
          <w:p w14:paraId="2CDF1605" w14:textId="47A188AE" w:rsidR="00AA2D61" w:rsidRPr="00F36682" w:rsidRDefault="001265C5" w:rsidP="00F36682">
            <w:pPr>
              <w:pStyle w:val="InfoParagraph1"/>
              <w:jc w:val="center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1</w:t>
            </w:r>
          </w:p>
        </w:tc>
        <w:tc>
          <w:tcPr>
            <w:tcW w:w="850" w:type="dxa"/>
          </w:tcPr>
          <w:p w14:paraId="055C847A" w14:textId="1975382C" w:rsidR="00AA2D61" w:rsidRPr="00F36682" w:rsidRDefault="00ED7474" w:rsidP="00F36682">
            <w:pPr>
              <w:pStyle w:val="InfoParagraph1"/>
              <w:jc w:val="center"/>
              <w:rPr>
                <w:color w:val="auto"/>
                <w:szCs w:val="18"/>
              </w:rPr>
            </w:pPr>
            <w:r w:rsidRPr="00F36682">
              <w:rPr>
                <w:color w:val="auto"/>
                <w:szCs w:val="18"/>
              </w:rPr>
              <w:t>1</w:t>
            </w:r>
          </w:p>
        </w:tc>
        <w:tc>
          <w:tcPr>
            <w:tcW w:w="833" w:type="dxa"/>
          </w:tcPr>
          <w:p w14:paraId="4952FACF" w14:textId="367A26F3" w:rsidR="00AA2D61" w:rsidRPr="00F36682" w:rsidRDefault="001265C5" w:rsidP="00F36682">
            <w:pPr>
              <w:pStyle w:val="InfoParagraph1"/>
              <w:jc w:val="center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0</w:t>
            </w:r>
          </w:p>
        </w:tc>
        <w:tc>
          <w:tcPr>
            <w:tcW w:w="1152" w:type="dxa"/>
          </w:tcPr>
          <w:p w14:paraId="0F6CC3C6" w14:textId="1D2DDCD8" w:rsidR="00AA2D61" w:rsidRPr="00F36682" w:rsidRDefault="00ED7474" w:rsidP="00F36682">
            <w:pPr>
              <w:pStyle w:val="InfoParagraph1"/>
              <w:jc w:val="center"/>
              <w:rPr>
                <w:color w:val="auto"/>
                <w:szCs w:val="18"/>
              </w:rPr>
            </w:pPr>
            <w:r w:rsidRPr="00F36682">
              <w:rPr>
                <w:color w:val="auto"/>
                <w:szCs w:val="18"/>
              </w:rPr>
              <w:t>0</w:t>
            </w:r>
          </w:p>
        </w:tc>
        <w:tc>
          <w:tcPr>
            <w:tcW w:w="1276" w:type="dxa"/>
          </w:tcPr>
          <w:p w14:paraId="5A9F3DF9" w14:textId="037E0D02" w:rsidR="00AA2D61" w:rsidRPr="00F36682" w:rsidRDefault="00ED7474" w:rsidP="00F36682">
            <w:pPr>
              <w:pStyle w:val="InfoParagraph1"/>
              <w:jc w:val="center"/>
              <w:rPr>
                <w:color w:val="auto"/>
                <w:szCs w:val="18"/>
              </w:rPr>
            </w:pPr>
            <w:r w:rsidRPr="00F36682">
              <w:rPr>
                <w:color w:val="auto"/>
                <w:szCs w:val="18"/>
              </w:rPr>
              <w:t>0</w:t>
            </w:r>
          </w:p>
        </w:tc>
        <w:tc>
          <w:tcPr>
            <w:tcW w:w="1627" w:type="dxa"/>
          </w:tcPr>
          <w:p w14:paraId="2A195865" w14:textId="15DD4A6C" w:rsidR="00AA2D61" w:rsidRPr="00F36682" w:rsidRDefault="00AA2D61" w:rsidP="00F36682">
            <w:pPr>
              <w:pStyle w:val="InfoParagraph1"/>
              <w:jc w:val="center"/>
              <w:rPr>
                <w:color w:val="auto"/>
                <w:szCs w:val="18"/>
              </w:rPr>
            </w:pPr>
          </w:p>
        </w:tc>
      </w:tr>
      <w:tr w:rsidR="009C6159" w:rsidRPr="00931529" w14:paraId="280DB691" w14:textId="77777777" w:rsidTr="000C7900">
        <w:trPr>
          <w:trHeight w:val="500"/>
        </w:trPr>
        <w:tc>
          <w:tcPr>
            <w:tcW w:w="2518" w:type="dxa"/>
          </w:tcPr>
          <w:p w14:paraId="029E301D" w14:textId="15C5C498" w:rsidR="00AA2D61" w:rsidRPr="00F36682" w:rsidRDefault="00ED7474" w:rsidP="00F36682">
            <w:pPr>
              <w:pStyle w:val="InfoParagraph1"/>
              <w:jc w:val="center"/>
              <w:rPr>
                <w:color w:val="auto"/>
                <w:szCs w:val="18"/>
              </w:rPr>
            </w:pPr>
            <w:r w:rsidRPr="00F36682">
              <w:rPr>
                <w:color w:val="auto"/>
                <w:szCs w:val="18"/>
              </w:rPr>
              <w:t>Settings</w:t>
            </w:r>
          </w:p>
        </w:tc>
        <w:tc>
          <w:tcPr>
            <w:tcW w:w="1276" w:type="dxa"/>
          </w:tcPr>
          <w:p w14:paraId="09A889E0" w14:textId="259682F8" w:rsidR="00AA2D61" w:rsidRPr="00F36682" w:rsidRDefault="006019E5" w:rsidP="00F36682">
            <w:pPr>
              <w:pStyle w:val="InfoParagraph1"/>
              <w:jc w:val="center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1</w:t>
            </w:r>
          </w:p>
        </w:tc>
        <w:tc>
          <w:tcPr>
            <w:tcW w:w="850" w:type="dxa"/>
          </w:tcPr>
          <w:p w14:paraId="21BE18D7" w14:textId="77FB72F4" w:rsidR="00AA2D61" w:rsidRPr="00F36682" w:rsidRDefault="006019E5" w:rsidP="00F36682">
            <w:pPr>
              <w:pStyle w:val="InfoParagraph1"/>
              <w:jc w:val="center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1</w:t>
            </w:r>
          </w:p>
        </w:tc>
        <w:tc>
          <w:tcPr>
            <w:tcW w:w="833" w:type="dxa"/>
          </w:tcPr>
          <w:p w14:paraId="14CBBF00" w14:textId="0475E797" w:rsidR="00AA2D61" w:rsidRPr="00F36682" w:rsidRDefault="006019E5" w:rsidP="00F36682">
            <w:pPr>
              <w:pStyle w:val="InfoParagraph1"/>
              <w:jc w:val="center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0</w:t>
            </w:r>
          </w:p>
        </w:tc>
        <w:tc>
          <w:tcPr>
            <w:tcW w:w="1152" w:type="dxa"/>
          </w:tcPr>
          <w:p w14:paraId="676B117E" w14:textId="3A424387" w:rsidR="00AA2D61" w:rsidRPr="00F36682" w:rsidRDefault="006019E5" w:rsidP="00F36682">
            <w:pPr>
              <w:pStyle w:val="InfoParagraph1"/>
              <w:jc w:val="center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0</w:t>
            </w:r>
          </w:p>
        </w:tc>
        <w:tc>
          <w:tcPr>
            <w:tcW w:w="1276" w:type="dxa"/>
          </w:tcPr>
          <w:p w14:paraId="118AF098" w14:textId="1B256A50" w:rsidR="00AA2D61" w:rsidRPr="00F36682" w:rsidRDefault="006019E5" w:rsidP="00F36682">
            <w:pPr>
              <w:pStyle w:val="InfoParagraph1"/>
              <w:jc w:val="center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0</w:t>
            </w:r>
          </w:p>
        </w:tc>
        <w:tc>
          <w:tcPr>
            <w:tcW w:w="1627" w:type="dxa"/>
          </w:tcPr>
          <w:p w14:paraId="1A3CC2E6" w14:textId="77777777" w:rsidR="00AA2D61" w:rsidRPr="00F36682" w:rsidRDefault="00AA2D61" w:rsidP="00F36682">
            <w:pPr>
              <w:pStyle w:val="InfoParagraph1"/>
              <w:jc w:val="center"/>
              <w:rPr>
                <w:color w:val="auto"/>
                <w:szCs w:val="18"/>
              </w:rPr>
            </w:pPr>
          </w:p>
        </w:tc>
      </w:tr>
      <w:tr w:rsidR="009C6159" w:rsidRPr="00931529" w14:paraId="4BD209E3" w14:textId="77777777" w:rsidTr="000C7900">
        <w:trPr>
          <w:trHeight w:val="500"/>
        </w:trPr>
        <w:tc>
          <w:tcPr>
            <w:tcW w:w="2518" w:type="dxa"/>
          </w:tcPr>
          <w:p w14:paraId="31219751" w14:textId="269E16FC" w:rsidR="00AA2D61" w:rsidRPr="00F36682" w:rsidRDefault="00ED7474" w:rsidP="00F36682">
            <w:pPr>
              <w:jc w:val="center"/>
              <w:rPr>
                <w:color w:val="auto"/>
                <w:sz w:val="18"/>
                <w:szCs w:val="18"/>
              </w:rPr>
            </w:pPr>
            <w:r w:rsidRPr="00F36682">
              <w:rPr>
                <w:color w:val="auto"/>
                <w:sz w:val="18"/>
                <w:szCs w:val="18"/>
              </w:rPr>
              <w:t>Account</w:t>
            </w:r>
          </w:p>
        </w:tc>
        <w:tc>
          <w:tcPr>
            <w:tcW w:w="1276" w:type="dxa"/>
          </w:tcPr>
          <w:p w14:paraId="70B6D291" w14:textId="1A2B3DB6" w:rsidR="00AA2D61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14</w:t>
            </w:r>
          </w:p>
        </w:tc>
        <w:tc>
          <w:tcPr>
            <w:tcW w:w="850" w:type="dxa"/>
          </w:tcPr>
          <w:p w14:paraId="30B90434" w14:textId="056C317E" w:rsidR="00AA2D61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13</w:t>
            </w:r>
          </w:p>
        </w:tc>
        <w:tc>
          <w:tcPr>
            <w:tcW w:w="833" w:type="dxa"/>
          </w:tcPr>
          <w:p w14:paraId="44E31EB9" w14:textId="22B36B9E" w:rsidR="00AA2D61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1</w:t>
            </w:r>
          </w:p>
        </w:tc>
        <w:tc>
          <w:tcPr>
            <w:tcW w:w="1152" w:type="dxa"/>
          </w:tcPr>
          <w:p w14:paraId="581E8542" w14:textId="583452C1" w:rsidR="00AA2D61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14:paraId="25EB1DF4" w14:textId="6A57A574" w:rsidR="00AA2D61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627" w:type="dxa"/>
          </w:tcPr>
          <w:p w14:paraId="47E8DF79" w14:textId="546734AF" w:rsidR="00AA2D61" w:rsidRPr="003A4D62" w:rsidRDefault="0095517A" w:rsidP="00F36682">
            <w:pPr>
              <w:jc w:val="center"/>
              <w:rPr>
                <w:color w:val="FF0000"/>
                <w:sz w:val="18"/>
                <w:szCs w:val="18"/>
              </w:rPr>
            </w:pPr>
            <w:r w:rsidRPr="003A4D62">
              <w:rPr>
                <w:color w:val="FF0000"/>
                <w:sz w:val="18"/>
                <w:szCs w:val="18"/>
              </w:rPr>
              <w:t>0031599</w:t>
            </w:r>
          </w:p>
        </w:tc>
      </w:tr>
      <w:tr w:rsidR="00ED7474" w:rsidRPr="00931529" w14:paraId="4D7F4A2F" w14:textId="77777777" w:rsidTr="000C7900">
        <w:trPr>
          <w:trHeight w:val="500"/>
        </w:trPr>
        <w:tc>
          <w:tcPr>
            <w:tcW w:w="2518" w:type="dxa"/>
          </w:tcPr>
          <w:p w14:paraId="5E950DC1" w14:textId="19E48F66" w:rsidR="00ED7474" w:rsidRPr="00F36682" w:rsidRDefault="00ED7474" w:rsidP="00F36682">
            <w:pPr>
              <w:jc w:val="center"/>
              <w:rPr>
                <w:color w:val="auto"/>
                <w:sz w:val="18"/>
                <w:szCs w:val="18"/>
              </w:rPr>
            </w:pPr>
            <w:r w:rsidRPr="00F36682">
              <w:rPr>
                <w:color w:val="auto"/>
                <w:sz w:val="18"/>
                <w:szCs w:val="18"/>
              </w:rPr>
              <w:t>Search Bar</w:t>
            </w:r>
          </w:p>
        </w:tc>
        <w:tc>
          <w:tcPr>
            <w:tcW w:w="1276" w:type="dxa"/>
          </w:tcPr>
          <w:p w14:paraId="173D8C98" w14:textId="07EB2BE3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14:paraId="2F4750C7" w14:textId="3F735032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2</w:t>
            </w:r>
          </w:p>
        </w:tc>
        <w:tc>
          <w:tcPr>
            <w:tcW w:w="833" w:type="dxa"/>
          </w:tcPr>
          <w:p w14:paraId="5DF2A68D" w14:textId="45D86E12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1</w:t>
            </w:r>
          </w:p>
        </w:tc>
        <w:tc>
          <w:tcPr>
            <w:tcW w:w="1152" w:type="dxa"/>
          </w:tcPr>
          <w:p w14:paraId="40EC5B45" w14:textId="1B039590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14:paraId="46763D0F" w14:textId="738D73CD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627" w:type="dxa"/>
          </w:tcPr>
          <w:p w14:paraId="41113DDE" w14:textId="165CFFCF" w:rsidR="00ED7474" w:rsidRPr="003A4D62" w:rsidRDefault="0095517A" w:rsidP="00F36682">
            <w:pPr>
              <w:jc w:val="center"/>
              <w:rPr>
                <w:color w:val="FF0000"/>
                <w:sz w:val="18"/>
                <w:szCs w:val="18"/>
              </w:rPr>
            </w:pPr>
            <w:r w:rsidRPr="003A4D62">
              <w:rPr>
                <w:color w:val="FF0000"/>
                <w:sz w:val="18"/>
                <w:szCs w:val="18"/>
              </w:rPr>
              <w:t>0031574</w:t>
            </w:r>
          </w:p>
        </w:tc>
      </w:tr>
      <w:tr w:rsidR="00ED7474" w:rsidRPr="00931529" w14:paraId="49020CD6" w14:textId="77777777" w:rsidTr="000C7900">
        <w:trPr>
          <w:trHeight w:val="500"/>
        </w:trPr>
        <w:tc>
          <w:tcPr>
            <w:tcW w:w="2518" w:type="dxa"/>
          </w:tcPr>
          <w:p w14:paraId="3630C919" w14:textId="705E0B54" w:rsidR="00ED7474" w:rsidRPr="00F36682" w:rsidRDefault="00ED7474" w:rsidP="00F36682">
            <w:pPr>
              <w:jc w:val="center"/>
              <w:rPr>
                <w:color w:val="auto"/>
                <w:sz w:val="18"/>
                <w:szCs w:val="18"/>
              </w:rPr>
            </w:pPr>
            <w:r w:rsidRPr="00F36682">
              <w:rPr>
                <w:color w:val="auto"/>
                <w:sz w:val="18"/>
                <w:szCs w:val="18"/>
              </w:rPr>
              <w:t>Category</w:t>
            </w:r>
          </w:p>
        </w:tc>
        <w:tc>
          <w:tcPr>
            <w:tcW w:w="1276" w:type="dxa"/>
          </w:tcPr>
          <w:p w14:paraId="089FA1F9" w14:textId="63FF62DA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14:paraId="6F15716C" w14:textId="14A06C0C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2</w:t>
            </w:r>
          </w:p>
        </w:tc>
        <w:tc>
          <w:tcPr>
            <w:tcW w:w="833" w:type="dxa"/>
          </w:tcPr>
          <w:p w14:paraId="24AD1D45" w14:textId="695DC37A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14:paraId="20489C3C" w14:textId="4D210539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14:paraId="1C9E7E2B" w14:textId="06D236C0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627" w:type="dxa"/>
          </w:tcPr>
          <w:p w14:paraId="075AFF55" w14:textId="77777777" w:rsidR="00ED7474" w:rsidRPr="003A4D62" w:rsidRDefault="00ED7474" w:rsidP="00F36682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ED7474" w:rsidRPr="00931529" w14:paraId="538D7D94" w14:textId="77777777" w:rsidTr="000C7900">
        <w:trPr>
          <w:trHeight w:val="500"/>
        </w:trPr>
        <w:tc>
          <w:tcPr>
            <w:tcW w:w="2518" w:type="dxa"/>
          </w:tcPr>
          <w:p w14:paraId="19C19764" w14:textId="62E57619" w:rsidR="00ED7474" w:rsidRPr="00F36682" w:rsidRDefault="00ED7474" w:rsidP="00F36682">
            <w:pPr>
              <w:jc w:val="center"/>
              <w:rPr>
                <w:color w:val="auto"/>
                <w:sz w:val="18"/>
                <w:szCs w:val="18"/>
              </w:rPr>
            </w:pPr>
            <w:r w:rsidRPr="00F36682">
              <w:rPr>
                <w:color w:val="auto"/>
                <w:sz w:val="18"/>
                <w:szCs w:val="18"/>
              </w:rPr>
              <w:t>Products</w:t>
            </w:r>
          </w:p>
        </w:tc>
        <w:tc>
          <w:tcPr>
            <w:tcW w:w="1276" w:type="dxa"/>
          </w:tcPr>
          <w:p w14:paraId="32D9A76D" w14:textId="578038A9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14:paraId="62F8E11A" w14:textId="498B0B76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8</w:t>
            </w:r>
          </w:p>
        </w:tc>
        <w:tc>
          <w:tcPr>
            <w:tcW w:w="833" w:type="dxa"/>
          </w:tcPr>
          <w:p w14:paraId="00E0A0DA" w14:textId="7643920B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14:paraId="44878F15" w14:textId="1946AA95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14:paraId="1F88E1D6" w14:textId="470ACFE6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627" w:type="dxa"/>
          </w:tcPr>
          <w:p w14:paraId="614C9F70" w14:textId="77777777" w:rsidR="00ED7474" w:rsidRPr="003A4D62" w:rsidRDefault="00ED7474" w:rsidP="00F36682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ED7474" w:rsidRPr="00931529" w14:paraId="4A6E07CD" w14:textId="77777777" w:rsidTr="000C7900">
        <w:trPr>
          <w:trHeight w:val="500"/>
        </w:trPr>
        <w:tc>
          <w:tcPr>
            <w:tcW w:w="2518" w:type="dxa"/>
          </w:tcPr>
          <w:p w14:paraId="107CE87C" w14:textId="17F07C2B" w:rsidR="00ED7474" w:rsidRPr="00F36682" w:rsidRDefault="00ED7474" w:rsidP="00F36682">
            <w:pPr>
              <w:jc w:val="center"/>
              <w:rPr>
                <w:color w:val="auto"/>
                <w:sz w:val="18"/>
                <w:szCs w:val="18"/>
              </w:rPr>
            </w:pPr>
            <w:r w:rsidRPr="00F36682">
              <w:rPr>
                <w:color w:val="auto"/>
                <w:sz w:val="18"/>
                <w:szCs w:val="18"/>
              </w:rPr>
              <w:t>Add to Cart</w:t>
            </w:r>
          </w:p>
        </w:tc>
        <w:tc>
          <w:tcPr>
            <w:tcW w:w="1276" w:type="dxa"/>
          </w:tcPr>
          <w:p w14:paraId="22EFA14F" w14:textId="6D0A81B6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5</w:t>
            </w:r>
          </w:p>
        </w:tc>
        <w:tc>
          <w:tcPr>
            <w:tcW w:w="850" w:type="dxa"/>
          </w:tcPr>
          <w:p w14:paraId="5E0C1962" w14:textId="04D6861F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4</w:t>
            </w:r>
          </w:p>
        </w:tc>
        <w:tc>
          <w:tcPr>
            <w:tcW w:w="833" w:type="dxa"/>
          </w:tcPr>
          <w:p w14:paraId="11369B99" w14:textId="34E40564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1</w:t>
            </w:r>
          </w:p>
        </w:tc>
        <w:tc>
          <w:tcPr>
            <w:tcW w:w="1152" w:type="dxa"/>
          </w:tcPr>
          <w:p w14:paraId="76FBEBA2" w14:textId="2AAF94A9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14:paraId="398BA8C1" w14:textId="2CE6EE3D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627" w:type="dxa"/>
          </w:tcPr>
          <w:p w14:paraId="3DD5B42D" w14:textId="08CE60B3" w:rsidR="00ED7474" w:rsidRPr="003A4D62" w:rsidRDefault="0095517A" w:rsidP="00F36682">
            <w:pPr>
              <w:jc w:val="center"/>
              <w:rPr>
                <w:color w:val="FF0000"/>
                <w:sz w:val="18"/>
                <w:szCs w:val="18"/>
              </w:rPr>
            </w:pPr>
            <w:r w:rsidRPr="003A4D62">
              <w:rPr>
                <w:color w:val="FF0000"/>
                <w:sz w:val="18"/>
                <w:szCs w:val="18"/>
              </w:rPr>
              <w:t>0031852</w:t>
            </w:r>
          </w:p>
        </w:tc>
      </w:tr>
      <w:tr w:rsidR="00ED7474" w:rsidRPr="00931529" w14:paraId="5FA85720" w14:textId="77777777" w:rsidTr="000C7900">
        <w:trPr>
          <w:trHeight w:val="500"/>
        </w:trPr>
        <w:tc>
          <w:tcPr>
            <w:tcW w:w="2518" w:type="dxa"/>
          </w:tcPr>
          <w:p w14:paraId="46EE0146" w14:textId="7FD8445A" w:rsidR="00ED7474" w:rsidRPr="00F36682" w:rsidRDefault="00ED7474" w:rsidP="00F36682">
            <w:pPr>
              <w:jc w:val="center"/>
              <w:rPr>
                <w:color w:val="auto"/>
                <w:sz w:val="18"/>
                <w:szCs w:val="18"/>
              </w:rPr>
            </w:pPr>
            <w:r w:rsidRPr="00F36682">
              <w:rPr>
                <w:color w:val="auto"/>
                <w:sz w:val="18"/>
                <w:szCs w:val="18"/>
              </w:rPr>
              <w:t>Shopping Cart</w:t>
            </w:r>
          </w:p>
        </w:tc>
        <w:tc>
          <w:tcPr>
            <w:tcW w:w="1276" w:type="dxa"/>
          </w:tcPr>
          <w:p w14:paraId="33B3C5CE" w14:textId="471F068C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14:paraId="12B82E7B" w14:textId="324E61A5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9</w:t>
            </w:r>
          </w:p>
        </w:tc>
        <w:tc>
          <w:tcPr>
            <w:tcW w:w="833" w:type="dxa"/>
          </w:tcPr>
          <w:p w14:paraId="3EDBD277" w14:textId="0404B55C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14:paraId="1225F866" w14:textId="43AE49A9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14:paraId="55B71A60" w14:textId="104CBDED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627" w:type="dxa"/>
          </w:tcPr>
          <w:p w14:paraId="6C7BACFD" w14:textId="77777777" w:rsidR="00ED7474" w:rsidRPr="003A4D62" w:rsidRDefault="00ED7474" w:rsidP="00F36682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ED7474" w:rsidRPr="00931529" w14:paraId="73DCC06C" w14:textId="77777777" w:rsidTr="000C7900">
        <w:trPr>
          <w:trHeight w:val="500"/>
        </w:trPr>
        <w:tc>
          <w:tcPr>
            <w:tcW w:w="2518" w:type="dxa"/>
          </w:tcPr>
          <w:p w14:paraId="72AC9A04" w14:textId="26C31C85" w:rsidR="00ED7474" w:rsidRPr="00F36682" w:rsidRDefault="00ED7474" w:rsidP="00F36682">
            <w:pPr>
              <w:jc w:val="center"/>
              <w:rPr>
                <w:color w:val="auto"/>
                <w:sz w:val="18"/>
                <w:szCs w:val="18"/>
              </w:rPr>
            </w:pPr>
            <w:r w:rsidRPr="00F36682">
              <w:rPr>
                <w:color w:val="auto"/>
                <w:sz w:val="18"/>
                <w:szCs w:val="18"/>
              </w:rPr>
              <w:t>Checkout</w:t>
            </w:r>
          </w:p>
        </w:tc>
        <w:tc>
          <w:tcPr>
            <w:tcW w:w="1276" w:type="dxa"/>
          </w:tcPr>
          <w:p w14:paraId="629D8F8D" w14:textId="0C4B0433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4</w:t>
            </w:r>
          </w:p>
        </w:tc>
        <w:tc>
          <w:tcPr>
            <w:tcW w:w="850" w:type="dxa"/>
          </w:tcPr>
          <w:p w14:paraId="5198F70D" w14:textId="6B1EE54B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4</w:t>
            </w:r>
          </w:p>
        </w:tc>
        <w:tc>
          <w:tcPr>
            <w:tcW w:w="833" w:type="dxa"/>
          </w:tcPr>
          <w:p w14:paraId="744A9DF6" w14:textId="1B4F50EE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14:paraId="6D9AEA50" w14:textId="4CE0767A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14:paraId="6B1BFA51" w14:textId="5A2E131D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627" w:type="dxa"/>
          </w:tcPr>
          <w:p w14:paraId="2B5EEDFD" w14:textId="77777777" w:rsidR="00ED7474" w:rsidRPr="003A4D62" w:rsidRDefault="00ED7474" w:rsidP="00F36682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ED7474" w:rsidRPr="00931529" w14:paraId="12F2A8DD" w14:textId="77777777" w:rsidTr="000C7900">
        <w:trPr>
          <w:trHeight w:val="500"/>
        </w:trPr>
        <w:tc>
          <w:tcPr>
            <w:tcW w:w="2518" w:type="dxa"/>
          </w:tcPr>
          <w:p w14:paraId="7ACF63DE" w14:textId="2629DC7B" w:rsidR="00ED7474" w:rsidRPr="00F36682" w:rsidRDefault="00ED7474" w:rsidP="00F36682">
            <w:pPr>
              <w:jc w:val="center"/>
              <w:rPr>
                <w:color w:val="auto"/>
                <w:sz w:val="18"/>
                <w:szCs w:val="18"/>
              </w:rPr>
            </w:pPr>
            <w:r w:rsidRPr="00F36682">
              <w:rPr>
                <w:color w:val="auto"/>
                <w:sz w:val="18"/>
                <w:szCs w:val="18"/>
              </w:rPr>
              <w:t>Shipping</w:t>
            </w:r>
          </w:p>
        </w:tc>
        <w:tc>
          <w:tcPr>
            <w:tcW w:w="1276" w:type="dxa"/>
          </w:tcPr>
          <w:p w14:paraId="013735C9" w14:textId="34ECDC1D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14:paraId="3E17167E" w14:textId="34A035D9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2</w:t>
            </w:r>
          </w:p>
        </w:tc>
        <w:tc>
          <w:tcPr>
            <w:tcW w:w="833" w:type="dxa"/>
          </w:tcPr>
          <w:p w14:paraId="16C6BBA4" w14:textId="013E9868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14:paraId="611935AD" w14:textId="596987B3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14:paraId="1F2D2968" w14:textId="4087C787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627" w:type="dxa"/>
          </w:tcPr>
          <w:p w14:paraId="229A426A" w14:textId="77777777" w:rsidR="00ED7474" w:rsidRPr="003A4D62" w:rsidRDefault="00ED7474" w:rsidP="00F36682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ED7474" w:rsidRPr="00931529" w14:paraId="173B276C" w14:textId="77777777" w:rsidTr="000C7900">
        <w:trPr>
          <w:trHeight w:val="500"/>
        </w:trPr>
        <w:tc>
          <w:tcPr>
            <w:tcW w:w="2518" w:type="dxa"/>
          </w:tcPr>
          <w:p w14:paraId="26A4DD7A" w14:textId="2EFC1D12" w:rsidR="00ED7474" w:rsidRPr="00F36682" w:rsidRDefault="00ED7474" w:rsidP="00F36682">
            <w:pPr>
              <w:jc w:val="center"/>
              <w:rPr>
                <w:color w:val="auto"/>
                <w:sz w:val="18"/>
                <w:szCs w:val="18"/>
              </w:rPr>
            </w:pPr>
            <w:r w:rsidRPr="00F36682">
              <w:rPr>
                <w:color w:val="auto"/>
                <w:sz w:val="18"/>
                <w:szCs w:val="18"/>
              </w:rPr>
              <w:t>Footer</w:t>
            </w:r>
          </w:p>
        </w:tc>
        <w:tc>
          <w:tcPr>
            <w:tcW w:w="1276" w:type="dxa"/>
          </w:tcPr>
          <w:p w14:paraId="1DD15B94" w14:textId="7DC5183A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9</w:t>
            </w:r>
          </w:p>
        </w:tc>
        <w:tc>
          <w:tcPr>
            <w:tcW w:w="850" w:type="dxa"/>
          </w:tcPr>
          <w:p w14:paraId="03B2F078" w14:textId="2DD60696" w:rsidR="00ED7474" w:rsidRPr="00F36682" w:rsidRDefault="00FD40F8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7</w:t>
            </w:r>
          </w:p>
        </w:tc>
        <w:tc>
          <w:tcPr>
            <w:tcW w:w="833" w:type="dxa"/>
          </w:tcPr>
          <w:p w14:paraId="02BFEBD0" w14:textId="06C78016" w:rsidR="00ED7474" w:rsidRPr="00F36682" w:rsidRDefault="00FD40F8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2</w:t>
            </w:r>
          </w:p>
        </w:tc>
        <w:tc>
          <w:tcPr>
            <w:tcW w:w="1152" w:type="dxa"/>
          </w:tcPr>
          <w:p w14:paraId="17C6313A" w14:textId="2E898C6F" w:rsidR="00ED7474" w:rsidRPr="00F36682" w:rsidRDefault="00FD40F8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14:paraId="295B4D6C" w14:textId="6DDD39E4" w:rsidR="00ED7474" w:rsidRPr="00F36682" w:rsidRDefault="00FD40F8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627" w:type="dxa"/>
          </w:tcPr>
          <w:p w14:paraId="2EB6006D" w14:textId="706064DA" w:rsidR="00ED7474" w:rsidRPr="003A4D62" w:rsidRDefault="0095517A" w:rsidP="00F36682">
            <w:pPr>
              <w:jc w:val="center"/>
              <w:rPr>
                <w:color w:val="FF0000"/>
                <w:sz w:val="18"/>
                <w:szCs w:val="18"/>
              </w:rPr>
            </w:pPr>
            <w:r w:rsidRPr="003A4D62">
              <w:rPr>
                <w:color w:val="FF0000"/>
                <w:sz w:val="18"/>
                <w:szCs w:val="18"/>
              </w:rPr>
              <w:t>0031575, 0031576</w:t>
            </w:r>
          </w:p>
        </w:tc>
      </w:tr>
      <w:tr w:rsidR="00ED7474" w:rsidRPr="00931529" w14:paraId="75CBCF6C" w14:textId="77777777" w:rsidTr="000C7900">
        <w:trPr>
          <w:trHeight w:val="500"/>
        </w:trPr>
        <w:tc>
          <w:tcPr>
            <w:tcW w:w="2518" w:type="dxa"/>
          </w:tcPr>
          <w:p w14:paraId="59660D91" w14:textId="5446E2C0" w:rsidR="00ED7474" w:rsidRPr="00F36682" w:rsidRDefault="00F36682" w:rsidP="00F36682">
            <w:pPr>
              <w:jc w:val="center"/>
              <w:rPr>
                <w:color w:val="auto"/>
                <w:sz w:val="18"/>
                <w:szCs w:val="18"/>
              </w:rPr>
            </w:pPr>
            <w:r w:rsidRPr="00F36682">
              <w:rPr>
                <w:color w:val="auto"/>
                <w:sz w:val="18"/>
                <w:szCs w:val="18"/>
              </w:rPr>
              <w:t>Non Functional</w:t>
            </w:r>
          </w:p>
        </w:tc>
        <w:tc>
          <w:tcPr>
            <w:tcW w:w="1276" w:type="dxa"/>
          </w:tcPr>
          <w:p w14:paraId="3B23675E" w14:textId="0D3F6528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14:paraId="58414602" w14:textId="54185B37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3</w:t>
            </w:r>
          </w:p>
        </w:tc>
        <w:tc>
          <w:tcPr>
            <w:tcW w:w="833" w:type="dxa"/>
          </w:tcPr>
          <w:p w14:paraId="5B2791CB" w14:textId="63A6258D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152" w:type="dxa"/>
          </w:tcPr>
          <w:p w14:paraId="1810F523" w14:textId="79F5BED0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14:paraId="5D98F1C4" w14:textId="457022D9" w:rsidR="00ED7474" w:rsidRPr="00F36682" w:rsidRDefault="006019E5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3</w:t>
            </w:r>
          </w:p>
        </w:tc>
        <w:tc>
          <w:tcPr>
            <w:tcW w:w="1627" w:type="dxa"/>
          </w:tcPr>
          <w:p w14:paraId="4F7FD2EE" w14:textId="77777777" w:rsidR="00ED7474" w:rsidRPr="00F36682" w:rsidRDefault="00ED7474" w:rsidP="00F36682">
            <w:pPr>
              <w:jc w:val="center"/>
              <w:rPr>
                <w:color w:val="auto"/>
                <w:sz w:val="18"/>
                <w:szCs w:val="18"/>
              </w:rPr>
            </w:pPr>
          </w:p>
        </w:tc>
      </w:tr>
      <w:tr w:rsidR="003A4D62" w:rsidRPr="00931529" w14:paraId="46E5B100" w14:textId="77777777" w:rsidTr="000C0562">
        <w:trPr>
          <w:trHeight w:val="839"/>
        </w:trPr>
        <w:tc>
          <w:tcPr>
            <w:tcW w:w="2518" w:type="dxa"/>
          </w:tcPr>
          <w:p w14:paraId="3D98B0F7" w14:textId="74C4299C" w:rsidR="003A4D62" w:rsidRPr="00F36682" w:rsidRDefault="003A4D62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Overall Results</w:t>
            </w:r>
          </w:p>
        </w:tc>
        <w:tc>
          <w:tcPr>
            <w:tcW w:w="1276" w:type="dxa"/>
          </w:tcPr>
          <w:p w14:paraId="25C9C87A" w14:textId="247D32FF" w:rsidR="003A4D62" w:rsidRDefault="003A4D62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64</w:t>
            </w:r>
          </w:p>
        </w:tc>
        <w:tc>
          <w:tcPr>
            <w:tcW w:w="850" w:type="dxa"/>
          </w:tcPr>
          <w:p w14:paraId="491CB481" w14:textId="721A14B6" w:rsidR="003A4D62" w:rsidRPr="003A4D62" w:rsidRDefault="003A4D62" w:rsidP="00F36682">
            <w:pPr>
              <w:jc w:val="center"/>
              <w:rPr>
                <w:color w:val="008000"/>
                <w:sz w:val="18"/>
                <w:szCs w:val="18"/>
              </w:rPr>
            </w:pPr>
            <w:r w:rsidRPr="003A4D62">
              <w:rPr>
                <w:color w:val="008000"/>
                <w:sz w:val="18"/>
                <w:szCs w:val="18"/>
              </w:rPr>
              <w:t>56</w:t>
            </w:r>
          </w:p>
        </w:tc>
        <w:tc>
          <w:tcPr>
            <w:tcW w:w="833" w:type="dxa"/>
          </w:tcPr>
          <w:p w14:paraId="6D459DF0" w14:textId="6D996D2C" w:rsidR="003A4D62" w:rsidRPr="003A4D62" w:rsidRDefault="003A4D62" w:rsidP="00F36682">
            <w:pPr>
              <w:jc w:val="center"/>
              <w:rPr>
                <w:color w:val="FF0000"/>
                <w:sz w:val="18"/>
                <w:szCs w:val="18"/>
              </w:rPr>
            </w:pPr>
            <w:r w:rsidRPr="003A4D62">
              <w:rPr>
                <w:color w:val="FF0000"/>
                <w:sz w:val="18"/>
                <w:szCs w:val="18"/>
              </w:rPr>
              <w:t>5</w:t>
            </w:r>
          </w:p>
        </w:tc>
        <w:tc>
          <w:tcPr>
            <w:tcW w:w="1152" w:type="dxa"/>
          </w:tcPr>
          <w:p w14:paraId="22C901AA" w14:textId="31FE0FEB" w:rsidR="003A4D62" w:rsidRDefault="003A4D62" w:rsidP="00F36682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14:paraId="1451ABCE" w14:textId="7AB5899A" w:rsidR="003A4D62" w:rsidRPr="00F712E7" w:rsidRDefault="003A4D62" w:rsidP="00F36682">
            <w:pPr>
              <w:jc w:val="center"/>
              <w:rPr>
                <w:color w:val="0000FF"/>
                <w:sz w:val="18"/>
                <w:szCs w:val="18"/>
              </w:rPr>
            </w:pPr>
            <w:r w:rsidRPr="00F712E7">
              <w:rPr>
                <w:color w:val="0000FF"/>
                <w:sz w:val="18"/>
                <w:szCs w:val="18"/>
              </w:rPr>
              <w:t>3</w:t>
            </w:r>
          </w:p>
        </w:tc>
        <w:tc>
          <w:tcPr>
            <w:tcW w:w="1627" w:type="dxa"/>
          </w:tcPr>
          <w:p w14:paraId="1C38B789" w14:textId="216CD3FB" w:rsidR="003A4D62" w:rsidRPr="00F712E7" w:rsidRDefault="003A4D62" w:rsidP="00F36682">
            <w:pPr>
              <w:jc w:val="center"/>
              <w:rPr>
                <w:color w:val="FF0000"/>
                <w:sz w:val="18"/>
                <w:szCs w:val="18"/>
              </w:rPr>
            </w:pPr>
            <w:r w:rsidRPr="00F712E7">
              <w:rPr>
                <w:color w:val="FF0000"/>
                <w:sz w:val="18"/>
                <w:szCs w:val="18"/>
              </w:rPr>
              <w:t>5</w:t>
            </w:r>
          </w:p>
        </w:tc>
      </w:tr>
    </w:tbl>
    <w:p w14:paraId="47A4BF65" w14:textId="77777777" w:rsidR="000C0562" w:rsidRDefault="000C0562" w:rsidP="00347142">
      <w:pPr>
        <w:pStyle w:val="Heading2"/>
        <w:numPr>
          <w:ilvl w:val="0"/>
          <w:numId w:val="0"/>
        </w:numPr>
        <w:ind w:left="180"/>
      </w:pPr>
      <w:bookmarkStart w:id="10" w:name="_Toc463037920"/>
    </w:p>
    <w:p w14:paraId="164F68D3" w14:textId="77777777" w:rsidR="000C0562" w:rsidRDefault="000C0562" w:rsidP="00347142">
      <w:pPr>
        <w:pStyle w:val="Heading2"/>
        <w:numPr>
          <w:ilvl w:val="0"/>
          <w:numId w:val="0"/>
        </w:numPr>
        <w:ind w:left="180"/>
      </w:pPr>
    </w:p>
    <w:p w14:paraId="7A333FF4" w14:textId="77777777" w:rsidR="000C0562" w:rsidRDefault="000C0562" w:rsidP="00347142">
      <w:pPr>
        <w:pStyle w:val="Heading2"/>
        <w:numPr>
          <w:ilvl w:val="0"/>
          <w:numId w:val="0"/>
        </w:numPr>
      </w:pPr>
    </w:p>
    <w:p w14:paraId="53D216A4" w14:textId="194E9522" w:rsidR="00822D78" w:rsidRPr="00896268" w:rsidRDefault="000C0562" w:rsidP="00347142">
      <w:pPr>
        <w:pStyle w:val="Heading2"/>
        <w:numPr>
          <w:ilvl w:val="0"/>
          <w:numId w:val="0"/>
        </w:numPr>
        <w:rPr>
          <w:b/>
        </w:rPr>
      </w:pPr>
      <w:r w:rsidRPr="00896268">
        <w:rPr>
          <w:b/>
        </w:rPr>
        <w:t xml:space="preserve">1.4. </w:t>
      </w:r>
      <w:proofErr w:type="gramStart"/>
      <w:r w:rsidR="00822D78" w:rsidRPr="00896268">
        <w:rPr>
          <w:b/>
        </w:rPr>
        <w:t>Exploratory</w:t>
      </w:r>
      <w:proofErr w:type="gramEnd"/>
      <w:r w:rsidR="00822D78" w:rsidRPr="00896268">
        <w:rPr>
          <w:b/>
        </w:rPr>
        <w:t xml:space="preserve"> testing</w:t>
      </w:r>
      <w:bookmarkEnd w:id="10"/>
    </w:p>
    <w:p w14:paraId="5A98F398" w14:textId="77777777" w:rsidR="00822D78" w:rsidRDefault="00822D78" w:rsidP="00822D78">
      <w:pPr>
        <w:pStyle w:val="InfoParagraph1"/>
        <w:rPr>
          <w:b/>
          <w:u w:val="single"/>
        </w:rPr>
      </w:pPr>
    </w:p>
    <w:tbl>
      <w:tblPr>
        <w:tblStyle w:val="TableGrid"/>
        <w:tblW w:w="9304" w:type="dxa"/>
        <w:tblInd w:w="-34" w:type="dxa"/>
        <w:tblLook w:val="04A0" w:firstRow="1" w:lastRow="0" w:firstColumn="1" w:lastColumn="0" w:noHBand="0" w:noVBand="1"/>
      </w:tblPr>
      <w:tblGrid>
        <w:gridCol w:w="5529"/>
        <w:gridCol w:w="3775"/>
      </w:tblGrid>
      <w:tr w:rsidR="00822D78" w:rsidRPr="00931529" w14:paraId="4A55C107" w14:textId="77777777" w:rsidTr="00EE3CF2">
        <w:trPr>
          <w:trHeight w:val="500"/>
        </w:trPr>
        <w:tc>
          <w:tcPr>
            <w:tcW w:w="5529" w:type="dxa"/>
          </w:tcPr>
          <w:p w14:paraId="38C5E9DB" w14:textId="77777777" w:rsidR="00822D78" w:rsidRPr="00347142" w:rsidRDefault="00822D78" w:rsidP="000C7900">
            <w:pPr>
              <w:jc w:val="center"/>
              <w:rPr>
                <w:b/>
                <w:sz w:val="18"/>
                <w:szCs w:val="18"/>
              </w:rPr>
            </w:pPr>
            <w:r w:rsidRPr="00347142">
              <w:rPr>
                <w:b/>
                <w:sz w:val="18"/>
                <w:szCs w:val="18"/>
              </w:rPr>
              <w:t>Functionality</w:t>
            </w:r>
          </w:p>
        </w:tc>
        <w:tc>
          <w:tcPr>
            <w:tcW w:w="3775" w:type="dxa"/>
          </w:tcPr>
          <w:p w14:paraId="1BA95605" w14:textId="77777777" w:rsidR="00822D78" w:rsidRPr="00F712E7" w:rsidRDefault="00822D78" w:rsidP="000C7900">
            <w:pPr>
              <w:jc w:val="center"/>
              <w:rPr>
                <w:b/>
                <w:color w:val="auto"/>
                <w:sz w:val="18"/>
                <w:szCs w:val="18"/>
              </w:rPr>
            </w:pPr>
            <w:r w:rsidRPr="00F712E7">
              <w:rPr>
                <w:b/>
                <w:color w:val="auto"/>
                <w:sz w:val="18"/>
                <w:szCs w:val="18"/>
              </w:rPr>
              <w:t>Defects</w:t>
            </w:r>
          </w:p>
        </w:tc>
      </w:tr>
      <w:tr w:rsidR="00822D78" w:rsidRPr="00931529" w14:paraId="15C714A6" w14:textId="77777777" w:rsidTr="00EE3CF2">
        <w:trPr>
          <w:trHeight w:val="500"/>
        </w:trPr>
        <w:tc>
          <w:tcPr>
            <w:tcW w:w="5529" w:type="dxa"/>
          </w:tcPr>
          <w:p w14:paraId="56DB00C2" w14:textId="35AF567D" w:rsidR="00822D78" w:rsidRPr="003A4D62" w:rsidRDefault="003A4D62" w:rsidP="000C7900">
            <w:pPr>
              <w:pStyle w:val="InfoParagraph1"/>
              <w:jc w:val="center"/>
              <w:rPr>
                <w:color w:val="auto"/>
                <w:szCs w:val="18"/>
              </w:rPr>
            </w:pPr>
            <w:r w:rsidRPr="003A4D62">
              <w:rPr>
                <w:color w:val="auto"/>
              </w:rPr>
              <w:t>Homepage</w:t>
            </w:r>
          </w:p>
        </w:tc>
        <w:tc>
          <w:tcPr>
            <w:tcW w:w="3775" w:type="dxa"/>
          </w:tcPr>
          <w:p w14:paraId="2AB8FCCD" w14:textId="043B700A" w:rsidR="00822D78" w:rsidRPr="00822D78" w:rsidRDefault="003A4D62" w:rsidP="000C7900">
            <w:pPr>
              <w:pStyle w:val="InfoParagraph1"/>
              <w:jc w:val="center"/>
              <w:rPr>
                <w:color w:val="00B0F0"/>
                <w:szCs w:val="18"/>
              </w:rPr>
            </w:pPr>
            <w:r w:rsidRPr="003A4D62">
              <w:rPr>
                <w:color w:val="FF0000"/>
              </w:rPr>
              <w:t>0031851</w:t>
            </w:r>
            <w:r w:rsidRPr="003A4D62">
              <w:rPr>
                <w:color w:val="auto"/>
              </w:rPr>
              <w:t>,</w:t>
            </w:r>
            <w:r>
              <w:rPr>
                <w:color w:val="00B0F0"/>
              </w:rPr>
              <w:t xml:space="preserve"> 0031913 (improvement)</w:t>
            </w:r>
          </w:p>
        </w:tc>
      </w:tr>
      <w:tr w:rsidR="00822D78" w:rsidRPr="00931529" w14:paraId="653AE901" w14:textId="77777777" w:rsidTr="00EE3CF2">
        <w:trPr>
          <w:trHeight w:val="500"/>
        </w:trPr>
        <w:tc>
          <w:tcPr>
            <w:tcW w:w="5529" w:type="dxa"/>
          </w:tcPr>
          <w:p w14:paraId="116FE56C" w14:textId="7745DDB6" w:rsidR="00822D78" w:rsidRPr="003A4D62" w:rsidRDefault="003A4D62" w:rsidP="000C7900">
            <w:pPr>
              <w:pStyle w:val="InfoParagraph1"/>
              <w:jc w:val="center"/>
              <w:rPr>
                <w:color w:val="auto"/>
                <w:szCs w:val="18"/>
              </w:rPr>
            </w:pPr>
            <w:r w:rsidRPr="003A4D62">
              <w:rPr>
                <w:color w:val="auto"/>
                <w:szCs w:val="18"/>
              </w:rPr>
              <w:t>Category</w:t>
            </w:r>
          </w:p>
        </w:tc>
        <w:tc>
          <w:tcPr>
            <w:tcW w:w="3775" w:type="dxa"/>
          </w:tcPr>
          <w:p w14:paraId="0CC10DCB" w14:textId="77777777" w:rsidR="00822D78" w:rsidRPr="00931529" w:rsidRDefault="00822D78" w:rsidP="000C7900">
            <w:pPr>
              <w:pStyle w:val="InfoParagraph1"/>
              <w:jc w:val="center"/>
              <w:rPr>
                <w:szCs w:val="18"/>
              </w:rPr>
            </w:pPr>
          </w:p>
        </w:tc>
      </w:tr>
      <w:tr w:rsidR="00822D78" w:rsidRPr="00931529" w14:paraId="0F012A23" w14:textId="77777777" w:rsidTr="00EE3CF2">
        <w:trPr>
          <w:trHeight w:val="500"/>
        </w:trPr>
        <w:tc>
          <w:tcPr>
            <w:tcW w:w="5529" w:type="dxa"/>
          </w:tcPr>
          <w:p w14:paraId="2009B76A" w14:textId="4E578428" w:rsidR="00822D78" w:rsidRPr="003A4D62" w:rsidRDefault="003A4D62" w:rsidP="000C7900">
            <w:pPr>
              <w:jc w:val="center"/>
              <w:rPr>
                <w:color w:val="auto"/>
                <w:sz w:val="18"/>
                <w:szCs w:val="18"/>
              </w:rPr>
            </w:pPr>
            <w:r w:rsidRPr="003A4D62">
              <w:rPr>
                <w:color w:val="auto"/>
                <w:sz w:val="18"/>
                <w:szCs w:val="18"/>
              </w:rPr>
              <w:t>Account</w:t>
            </w:r>
          </w:p>
        </w:tc>
        <w:tc>
          <w:tcPr>
            <w:tcW w:w="3775" w:type="dxa"/>
          </w:tcPr>
          <w:p w14:paraId="2FCE0E23" w14:textId="77777777" w:rsidR="00822D78" w:rsidRPr="00931529" w:rsidRDefault="00822D78" w:rsidP="000C7900">
            <w:pPr>
              <w:jc w:val="center"/>
              <w:rPr>
                <w:sz w:val="18"/>
                <w:szCs w:val="18"/>
              </w:rPr>
            </w:pPr>
          </w:p>
        </w:tc>
      </w:tr>
      <w:tr w:rsidR="00347142" w:rsidRPr="00931529" w14:paraId="53AAE7FA" w14:textId="77777777" w:rsidTr="00EE3CF2">
        <w:trPr>
          <w:trHeight w:val="500"/>
        </w:trPr>
        <w:tc>
          <w:tcPr>
            <w:tcW w:w="5529" w:type="dxa"/>
          </w:tcPr>
          <w:p w14:paraId="58702576" w14:textId="725EDD3A" w:rsidR="00347142" w:rsidRPr="003A4D62" w:rsidRDefault="00347142" w:rsidP="000C7900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Products</w:t>
            </w:r>
          </w:p>
        </w:tc>
        <w:tc>
          <w:tcPr>
            <w:tcW w:w="3775" w:type="dxa"/>
          </w:tcPr>
          <w:p w14:paraId="6159F8CE" w14:textId="2B2F0A61" w:rsidR="00347142" w:rsidRPr="00347142" w:rsidRDefault="00347142" w:rsidP="000C7900">
            <w:pPr>
              <w:jc w:val="center"/>
              <w:rPr>
                <w:color w:val="FF0000"/>
                <w:sz w:val="18"/>
                <w:szCs w:val="18"/>
              </w:rPr>
            </w:pPr>
            <w:r w:rsidRPr="00347142">
              <w:rPr>
                <w:color w:val="FF0000"/>
                <w:sz w:val="18"/>
                <w:szCs w:val="18"/>
              </w:rPr>
              <w:t>0032036</w:t>
            </w:r>
          </w:p>
        </w:tc>
      </w:tr>
      <w:tr w:rsidR="00347142" w:rsidRPr="00931529" w14:paraId="7126A397" w14:textId="77777777" w:rsidTr="00EE3CF2">
        <w:trPr>
          <w:trHeight w:val="500"/>
        </w:trPr>
        <w:tc>
          <w:tcPr>
            <w:tcW w:w="5529" w:type="dxa"/>
          </w:tcPr>
          <w:p w14:paraId="448A246D" w14:textId="3C59F747" w:rsidR="00347142" w:rsidRPr="003A4D62" w:rsidRDefault="00347142" w:rsidP="000C7900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Search Bar</w:t>
            </w:r>
          </w:p>
        </w:tc>
        <w:tc>
          <w:tcPr>
            <w:tcW w:w="3775" w:type="dxa"/>
          </w:tcPr>
          <w:p w14:paraId="02A438E0" w14:textId="77777777" w:rsidR="00347142" w:rsidRPr="00931529" w:rsidRDefault="00347142" w:rsidP="000C7900">
            <w:pPr>
              <w:jc w:val="center"/>
              <w:rPr>
                <w:sz w:val="18"/>
                <w:szCs w:val="18"/>
              </w:rPr>
            </w:pPr>
          </w:p>
        </w:tc>
      </w:tr>
      <w:tr w:rsidR="00347142" w:rsidRPr="00931529" w14:paraId="68AE72EB" w14:textId="77777777" w:rsidTr="00EE3CF2">
        <w:trPr>
          <w:trHeight w:val="500"/>
        </w:trPr>
        <w:tc>
          <w:tcPr>
            <w:tcW w:w="5529" w:type="dxa"/>
          </w:tcPr>
          <w:p w14:paraId="4981B0BF" w14:textId="077B95D0" w:rsidR="00347142" w:rsidRDefault="00347142" w:rsidP="000C7900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Shopping Cart</w:t>
            </w:r>
          </w:p>
        </w:tc>
        <w:tc>
          <w:tcPr>
            <w:tcW w:w="3775" w:type="dxa"/>
          </w:tcPr>
          <w:p w14:paraId="0F66754B" w14:textId="77777777" w:rsidR="00347142" w:rsidRPr="00931529" w:rsidRDefault="00347142" w:rsidP="000C7900">
            <w:pPr>
              <w:jc w:val="center"/>
              <w:rPr>
                <w:sz w:val="18"/>
                <w:szCs w:val="18"/>
              </w:rPr>
            </w:pPr>
          </w:p>
        </w:tc>
      </w:tr>
    </w:tbl>
    <w:p w14:paraId="3ABA36E3" w14:textId="77777777" w:rsidR="009C6159" w:rsidRDefault="009C6159">
      <w:pPr>
        <w:spacing w:before="0" w:line="260" w:lineRule="exact"/>
      </w:pPr>
    </w:p>
    <w:p w14:paraId="76BC0673" w14:textId="77777777" w:rsidR="000C0562" w:rsidRDefault="000C0562">
      <w:pPr>
        <w:spacing w:before="0" w:line="260" w:lineRule="exact"/>
      </w:pPr>
    </w:p>
    <w:p w14:paraId="14D888D2" w14:textId="77777777" w:rsidR="009C6159" w:rsidRDefault="009C6159">
      <w:pPr>
        <w:spacing w:before="0" w:line="260" w:lineRule="exact"/>
      </w:pPr>
    </w:p>
    <w:p w14:paraId="3BB4CFDB" w14:textId="2EECC91B" w:rsidR="000D3BFB" w:rsidRPr="00BB6D79" w:rsidRDefault="009C6159">
      <w:pPr>
        <w:spacing w:before="0" w:line="260" w:lineRule="exact"/>
        <w:rPr>
          <w:b/>
          <w:sz w:val="28"/>
          <w:szCs w:val="28"/>
        </w:rPr>
      </w:pPr>
      <w:r w:rsidRPr="00BB6D79">
        <w:rPr>
          <w:b/>
          <w:sz w:val="28"/>
          <w:szCs w:val="28"/>
        </w:rPr>
        <w:t>1.5 Automated tests</w:t>
      </w:r>
    </w:p>
    <w:p w14:paraId="2296EAFD" w14:textId="77777777" w:rsidR="009C6159" w:rsidRDefault="009C6159" w:rsidP="009C6159">
      <w:pPr>
        <w:pStyle w:val="InfoParagraph1"/>
        <w:rPr>
          <w:b/>
          <w:u w:val="single"/>
        </w:rPr>
      </w:pPr>
      <w:bookmarkStart w:id="11" w:name="_Toc463037921"/>
    </w:p>
    <w:tbl>
      <w:tblPr>
        <w:tblStyle w:val="TableGrid"/>
        <w:tblW w:w="9356" w:type="dxa"/>
        <w:tblInd w:w="-34" w:type="dxa"/>
        <w:tblLook w:val="04A0" w:firstRow="1" w:lastRow="0" w:firstColumn="1" w:lastColumn="0" w:noHBand="0" w:noVBand="1"/>
      </w:tblPr>
      <w:tblGrid>
        <w:gridCol w:w="2369"/>
        <w:gridCol w:w="1317"/>
        <w:gridCol w:w="1004"/>
        <w:gridCol w:w="822"/>
        <w:gridCol w:w="1011"/>
        <w:gridCol w:w="1132"/>
        <w:gridCol w:w="1701"/>
      </w:tblGrid>
      <w:tr w:rsidR="009C6159" w:rsidRPr="00931529" w14:paraId="7F8C5463" w14:textId="77777777" w:rsidTr="00BB6D79">
        <w:trPr>
          <w:trHeight w:val="500"/>
        </w:trPr>
        <w:tc>
          <w:tcPr>
            <w:tcW w:w="2369" w:type="dxa"/>
          </w:tcPr>
          <w:p w14:paraId="12C1AB01" w14:textId="77777777" w:rsidR="009C6159" w:rsidRPr="001C6EA2" w:rsidRDefault="009C6159" w:rsidP="006D4B60">
            <w:pPr>
              <w:jc w:val="center"/>
              <w:rPr>
                <w:b/>
                <w:sz w:val="18"/>
                <w:szCs w:val="18"/>
              </w:rPr>
            </w:pPr>
            <w:r w:rsidRPr="001C6EA2">
              <w:rPr>
                <w:b/>
                <w:sz w:val="18"/>
                <w:szCs w:val="18"/>
              </w:rPr>
              <w:t>Functionality</w:t>
            </w:r>
          </w:p>
        </w:tc>
        <w:tc>
          <w:tcPr>
            <w:tcW w:w="1317" w:type="dxa"/>
          </w:tcPr>
          <w:p w14:paraId="2AC9F698" w14:textId="5DA112C8" w:rsidR="009C6159" w:rsidRPr="001C6EA2" w:rsidRDefault="009C6159" w:rsidP="006D4B60">
            <w:pPr>
              <w:jc w:val="center"/>
              <w:rPr>
                <w:b/>
                <w:sz w:val="18"/>
                <w:szCs w:val="18"/>
              </w:rPr>
            </w:pPr>
            <w:r w:rsidRPr="001C6EA2">
              <w:rPr>
                <w:b/>
                <w:sz w:val="18"/>
                <w:szCs w:val="18"/>
              </w:rPr>
              <w:t>Total</w:t>
            </w:r>
            <w:r w:rsidR="00EE3CF2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04" w:type="dxa"/>
          </w:tcPr>
          <w:p w14:paraId="2105E5A9" w14:textId="77777777" w:rsidR="009C6159" w:rsidRPr="00F712E7" w:rsidRDefault="009C6159" w:rsidP="006D4B60">
            <w:pPr>
              <w:jc w:val="center"/>
              <w:rPr>
                <w:b/>
                <w:color w:val="008000"/>
                <w:sz w:val="18"/>
                <w:szCs w:val="18"/>
              </w:rPr>
            </w:pPr>
            <w:r w:rsidRPr="00F712E7">
              <w:rPr>
                <w:b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822" w:type="dxa"/>
          </w:tcPr>
          <w:p w14:paraId="7A483FF6" w14:textId="77777777" w:rsidR="009C6159" w:rsidRPr="001C6EA2" w:rsidRDefault="009C6159" w:rsidP="006D4B60">
            <w:pPr>
              <w:jc w:val="center"/>
              <w:rPr>
                <w:b/>
                <w:sz w:val="18"/>
                <w:szCs w:val="18"/>
              </w:rPr>
            </w:pPr>
            <w:r w:rsidRPr="001C6EA2">
              <w:rPr>
                <w:b/>
                <w:sz w:val="18"/>
                <w:szCs w:val="18"/>
              </w:rPr>
              <w:t>Failed</w:t>
            </w:r>
          </w:p>
        </w:tc>
        <w:tc>
          <w:tcPr>
            <w:tcW w:w="1011" w:type="dxa"/>
          </w:tcPr>
          <w:p w14:paraId="40CAA9B7" w14:textId="77777777" w:rsidR="009C6159" w:rsidRPr="001C6EA2" w:rsidRDefault="009C6159" w:rsidP="006D4B60">
            <w:pPr>
              <w:jc w:val="center"/>
              <w:rPr>
                <w:b/>
                <w:sz w:val="18"/>
                <w:szCs w:val="18"/>
              </w:rPr>
            </w:pPr>
            <w:r w:rsidRPr="001C6EA2">
              <w:rPr>
                <w:b/>
                <w:sz w:val="18"/>
                <w:szCs w:val="18"/>
              </w:rPr>
              <w:t>Blocked</w:t>
            </w:r>
          </w:p>
        </w:tc>
        <w:tc>
          <w:tcPr>
            <w:tcW w:w="1132" w:type="dxa"/>
          </w:tcPr>
          <w:p w14:paraId="39DDBA4E" w14:textId="77777777" w:rsidR="009C6159" w:rsidRPr="00F712E7" w:rsidRDefault="009C6159" w:rsidP="006D4B60">
            <w:pPr>
              <w:jc w:val="center"/>
              <w:rPr>
                <w:b/>
                <w:color w:val="3366FF"/>
                <w:sz w:val="18"/>
                <w:szCs w:val="18"/>
              </w:rPr>
            </w:pPr>
            <w:r w:rsidRPr="00F712E7">
              <w:rPr>
                <w:b/>
                <w:color w:val="3366FF"/>
                <w:sz w:val="18"/>
                <w:szCs w:val="18"/>
              </w:rPr>
              <w:t>Not Run</w:t>
            </w:r>
          </w:p>
        </w:tc>
        <w:tc>
          <w:tcPr>
            <w:tcW w:w="1701" w:type="dxa"/>
          </w:tcPr>
          <w:p w14:paraId="0A412099" w14:textId="77777777" w:rsidR="009C6159" w:rsidRPr="001C6EA2" w:rsidRDefault="009C6159" w:rsidP="006D4B60">
            <w:pPr>
              <w:jc w:val="center"/>
              <w:rPr>
                <w:b/>
                <w:sz w:val="18"/>
                <w:szCs w:val="18"/>
              </w:rPr>
            </w:pPr>
            <w:r w:rsidRPr="001C6EA2">
              <w:rPr>
                <w:b/>
                <w:sz w:val="18"/>
                <w:szCs w:val="18"/>
              </w:rPr>
              <w:t>Defects</w:t>
            </w:r>
          </w:p>
        </w:tc>
      </w:tr>
      <w:tr w:rsidR="009C6159" w:rsidRPr="00931529" w14:paraId="62CC5116" w14:textId="77777777" w:rsidTr="00BB6D79">
        <w:trPr>
          <w:trHeight w:val="500"/>
        </w:trPr>
        <w:tc>
          <w:tcPr>
            <w:tcW w:w="2369" w:type="dxa"/>
          </w:tcPr>
          <w:p w14:paraId="458E4CC1" w14:textId="506CB935" w:rsidR="009C6159" w:rsidRPr="001C27FB" w:rsidRDefault="00FF6623" w:rsidP="006D4B60">
            <w:pPr>
              <w:pStyle w:val="InfoParagraph1"/>
              <w:jc w:val="center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 xml:space="preserve">Add to Cart, Search Bar, Category, </w:t>
            </w:r>
            <w:r w:rsidR="000C0562">
              <w:rPr>
                <w:color w:val="auto"/>
                <w:szCs w:val="18"/>
              </w:rPr>
              <w:t>Footer, Account</w:t>
            </w:r>
          </w:p>
        </w:tc>
        <w:tc>
          <w:tcPr>
            <w:tcW w:w="1317" w:type="dxa"/>
          </w:tcPr>
          <w:p w14:paraId="7F236C70" w14:textId="42A23D82" w:rsidR="009C6159" w:rsidRPr="001C27FB" w:rsidRDefault="009C6159" w:rsidP="006D4B60">
            <w:pPr>
              <w:pStyle w:val="InfoParagraph1"/>
              <w:jc w:val="center"/>
              <w:rPr>
                <w:color w:val="auto"/>
                <w:szCs w:val="18"/>
              </w:rPr>
            </w:pPr>
          </w:p>
        </w:tc>
        <w:tc>
          <w:tcPr>
            <w:tcW w:w="1004" w:type="dxa"/>
          </w:tcPr>
          <w:p w14:paraId="0D040D36" w14:textId="77777777" w:rsidR="009C6159" w:rsidRPr="001C27FB" w:rsidRDefault="009C6159" w:rsidP="006D4B60">
            <w:pPr>
              <w:pStyle w:val="InfoParagraph1"/>
              <w:jc w:val="center"/>
              <w:rPr>
                <w:color w:val="auto"/>
                <w:szCs w:val="18"/>
              </w:rPr>
            </w:pPr>
          </w:p>
        </w:tc>
        <w:tc>
          <w:tcPr>
            <w:tcW w:w="822" w:type="dxa"/>
          </w:tcPr>
          <w:p w14:paraId="6F7B824B" w14:textId="77777777" w:rsidR="009C6159" w:rsidRPr="001C27FB" w:rsidRDefault="009C6159" w:rsidP="006D4B60">
            <w:pPr>
              <w:pStyle w:val="InfoParagraph1"/>
              <w:jc w:val="center"/>
              <w:rPr>
                <w:color w:val="auto"/>
                <w:szCs w:val="18"/>
              </w:rPr>
            </w:pPr>
          </w:p>
        </w:tc>
        <w:tc>
          <w:tcPr>
            <w:tcW w:w="1011" w:type="dxa"/>
          </w:tcPr>
          <w:p w14:paraId="7042617E" w14:textId="77777777" w:rsidR="009C6159" w:rsidRPr="001C27FB" w:rsidRDefault="009C6159" w:rsidP="006D4B60">
            <w:pPr>
              <w:pStyle w:val="InfoParagraph1"/>
              <w:jc w:val="center"/>
              <w:rPr>
                <w:color w:val="auto"/>
                <w:szCs w:val="18"/>
              </w:rPr>
            </w:pPr>
          </w:p>
        </w:tc>
        <w:tc>
          <w:tcPr>
            <w:tcW w:w="1132" w:type="dxa"/>
          </w:tcPr>
          <w:p w14:paraId="3DA30E7E" w14:textId="77777777" w:rsidR="009C6159" w:rsidRPr="001C27FB" w:rsidRDefault="009C6159" w:rsidP="006D4B60">
            <w:pPr>
              <w:pStyle w:val="InfoParagraph1"/>
              <w:jc w:val="center"/>
              <w:rPr>
                <w:color w:val="auto"/>
                <w:szCs w:val="18"/>
              </w:rPr>
            </w:pPr>
          </w:p>
        </w:tc>
        <w:tc>
          <w:tcPr>
            <w:tcW w:w="1701" w:type="dxa"/>
          </w:tcPr>
          <w:p w14:paraId="336FCB05" w14:textId="0F5F6D75" w:rsidR="009C6159" w:rsidRPr="001C27FB" w:rsidRDefault="009C6159" w:rsidP="006D4B60">
            <w:pPr>
              <w:pStyle w:val="InfoParagraph1"/>
              <w:jc w:val="center"/>
              <w:rPr>
                <w:color w:val="auto"/>
                <w:szCs w:val="18"/>
              </w:rPr>
            </w:pPr>
          </w:p>
        </w:tc>
      </w:tr>
      <w:tr w:rsidR="009C6159" w:rsidRPr="00931529" w14:paraId="091D9C81" w14:textId="77777777" w:rsidTr="00BB6D79">
        <w:trPr>
          <w:trHeight w:val="500"/>
        </w:trPr>
        <w:tc>
          <w:tcPr>
            <w:tcW w:w="2369" w:type="dxa"/>
          </w:tcPr>
          <w:p w14:paraId="534FA3C4" w14:textId="77777777" w:rsidR="009C6159" w:rsidRPr="001C27FB" w:rsidRDefault="009C6159" w:rsidP="006D4B60">
            <w:pPr>
              <w:pStyle w:val="InfoParagraph1"/>
              <w:jc w:val="center"/>
              <w:rPr>
                <w:color w:val="auto"/>
                <w:szCs w:val="18"/>
              </w:rPr>
            </w:pPr>
            <w:r w:rsidRPr="001C27FB">
              <w:rPr>
                <w:color w:val="auto"/>
                <w:szCs w:val="18"/>
              </w:rPr>
              <w:t>UI</w:t>
            </w:r>
          </w:p>
        </w:tc>
        <w:tc>
          <w:tcPr>
            <w:tcW w:w="1317" w:type="dxa"/>
          </w:tcPr>
          <w:p w14:paraId="314A69D3" w14:textId="77777777" w:rsidR="009C6159" w:rsidRPr="001C27FB" w:rsidRDefault="00280E3C" w:rsidP="006D4B60">
            <w:pPr>
              <w:pStyle w:val="InfoParagraph1"/>
              <w:jc w:val="center"/>
              <w:rPr>
                <w:color w:val="auto"/>
                <w:szCs w:val="18"/>
              </w:rPr>
            </w:pPr>
            <w:r w:rsidRPr="001C27FB">
              <w:rPr>
                <w:color w:val="auto"/>
                <w:szCs w:val="18"/>
              </w:rPr>
              <w:t>8</w:t>
            </w:r>
          </w:p>
        </w:tc>
        <w:tc>
          <w:tcPr>
            <w:tcW w:w="1004" w:type="dxa"/>
          </w:tcPr>
          <w:p w14:paraId="0ECA9268" w14:textId="5D10CCC5" w:rsidR="009C6159" w:rsidRPr="001C27FB" w:rsidRDefault="000C0562" w:rsidP="006D4B60">
            <w:pPr>
              <w:pStyle w:val="InfoParagraph1"/>
              <w:jc w:val="center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5</w:t>
            </w:r>
          </w:p>
        </w:tc>
        <w:tc>
          <w:tcPr>
            <w:tcW w:w="822" w:type="dxa"/>
          </w:tcPr>
          <w:p w14:paraId="0C5F4F97" w14:textId="62FCF638" w:rsidR="009C6159" w:rsidRPr="001C27FB" w:rsidRDefault="000C0562" w:rsidP="006D4B60">
            <w:pPr>
              <w:pStyle w:val="InfoParagraph1"/>
              <w:jc w:val="center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0</w:t>
            </w:r>
          </w:p>
        </w:tc>
        <w:tc>
          <w:tcPr>
            <w:tcW w:w="1011" w:type="dxa"/>
          </w:tcPr>
          <w:p w14:paraId="3F7D02FC" w14:textId="1D7EA673" w:rsidR="009C6159" w:rsidRPr="001C27FB" w:rsidRDefault="000C0562" w:rsidP="006D4B60">
            <w:pPr>
              <w:pStyle w:val="InfoParagraph1"/>
              <w:jc w:val="center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0</w:t>
            </w:r>
          </w:p>
        </w:tc>
        <w:tc>
          <w:tcPr>
            <w:tcW w:w="1132" w:type="dxa"/>
          </w:tcPr>
          <w:p w14:paraId="39E8610D" w14:textId="651E78E5" w:rsidR="009C6159" w:rsidRPr="001C27FB" w:rsidRDefault="000C0562" w:rsidP="006D4B60">
            <w:pPr>
              <w:pStyle w:val="InfoParagraph1"/>
              <w:jc w:val="center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3</w:t>
            </w:r>
          </w:p>
        </w:tc>
        <w:tc>
          <w:tcPr>
            <w:tcW w:w="1701" w:type="dxa"/>
          </w:tcPr>
          <w:p w14:paraId="22E011F5" w14:textId="7C2A99E8" w:rsidR="009C6159" w:rsidRPr="001C27FB" w:rsidRDefault="00F712E7" w:rsidP="006D4B60">
            <w:pPr>
              <w:pStyle w:val="InfoParagraph1"/>
              <w:jc w:val="center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0</w:t>
            </w:r>
          </w:p>
        </w:tc>
      </w:tr>
      <w:tr w:rsidR="009C6159" w:rsidRPr="00931529" w14:paraId="1089F53D" w14:textId="77777777" w:rsidTr="00BB6D79">
        <w:trPr>
          <w:trHeight w:val="500"/>
        </w:trPr>
        <w:tc>
          <w:tcPr>
            <w:tcW w:w="2369" w:type="dxa"/>
          </w:tcPr>
          <w:p w14:paraId="5009B2B1" w14:textId="77777777" w:rsidR="009C6159" w:rsidRPr="001C27FB" w:rsidRDefault="006D4B60" w:rsidP="006D4B60">
            <w:pPr>
              <w:jc w:val="center"/>
              <w:rPr>
                <w:color w:val="auto"/>
                <w:sz w:val="18"/>
                <w:szCs w:val="18"/>
              </w:rPr>
            </w:pPr>
            <w:r w:rsidRPr="001C27FB">
              <w:rPr>
                <w:color w:val="auto"/>
                <w:sz w:val="18"/>
                <w:szCs w:val="18"/>
              </w:rPr>
              <w:t>API</w:t>
            </w:r>
          </w:p>
        </w:tc>
        <w:tc>
          <w:tcPr>
            <w:tcW w:w="1317" w:type="dxa"/>
          </w:tcPr>
          <w:p w14:paraId="1F190220" w14:textId="77777777" w:rsidR="009C6159" w:rsidRPr="001C27FB" w:rsidRDefault="006D4B60" w:rsidP="006D4B60">
            <w:pPr>
              <w:jc w:val="center"/>
              <w:rPr>
                <w:color w:val="auto"/>
                <w:sz w:val="18"/>
                <w:szCs w:val="18"/>
              </w:rPr>
            </w:pPr>
            <w:r w:rsidRPr="001C27FB">
              <w:rPr>
                <w:color w:val="auto"/>
                <w:sz w:val="18"/>
                <w:szCs w:val="18"/>
              </w:rPr>
              <w:t>17</w:t>
            </w:r>
          </w:p>
        </w:tc>
        <w:tc>
          <w:tcPr>
            <w:tcW w:w="1004" w:type="dxa"/>
          </w:tcPr>
          <w:p w14:paraId="1D734697" w14:textId="78C9695A" w:rsidR="009C6159" w:rsidRPr="001C27FB" w:rsidRDefault="000C0562" w:rsidP="006D4B60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17</w:t>
            </w:r>
          </w:p>
        </w:tc>
        <w:tc>
          <w:tcPr>
            <w:tcW w:w="822" w:type="dxa"/>
          </w:tcPr>
          <w:p w14:paraId="6A67D4D6" w14:textId="1EC45708" w:rsidR="009C6159" w:rsidRPr="001C27FB" w:rsidRDefault="000C0562" w:rsidP="006D4B60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011" w:type="dxa"/>
          </w:tcPr>
          <w:p w14:paraId="2C5D089C" w14:textId="6D4B8BCB" w:rsidR="009C6159" w:rsidRPr="001C27FB" w:rsidRDefault="000C0562" w:rsidP="006D4B60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132" w:type="dxa"/>
          </w:tcPr>
          <w:p w14:paraId="08200D9C" w14:textId="10921385" w:rsidR="009C6159" w:rsidRPr="001C27FB" w:rsidRDefault="00273E6D" w:rsidP="006D4B60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14:paraId="50B6D158" w14:textId="095F4A34" w:rsidR="009C6159" w:rsidRPr="001C27FB" w:rsidRDefault="00F712E7" w:rsidP="006D4B60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</w:tr>
      <w:tr w:rsidR="000C0562" w:rsidRPr="00931529" w14:paraId="7CC6CA71" w14:textId="77777777" w:rsidTr="00BB6D79">
        <w:trPr>
          <w:trHeight w:val="500"/>
        </w:trPr>
        <w:tc>
          <w:tcPr>
            <w:tcW w:w="2369" w:type="dxa"/>
          </w:tcPr>
          <w:p w14:paraId="4C5A8CE9" w14:textId="71514A95" w:rsidR="000C0562" w:rsidRPr="001C27FB" w:rsidRDefault="000C0562" w:rsidP="006D4B60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Overall results</w:t>
            </w:r>
          </w:p>
        </w:tc>
        <w:tc>
          <w:tcPr>
            <w:tcW w:w="1317" w:type="dxa"/>
          </w:tcPr>
          <w:p w14:paraId="48DCAB33" w14:textId="56A727F2" w:rsidR="000C0562" w:rsidRPr="001C27FB" w:rsidRDefault="000C0562" w:rsidP="006D4B60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25</w:t>
            </w:r>
          </w:p>
        </w:tc>
        <w:tc>
          <w:tcPr>
            <w:tcW w:w="1004" w:type="dxa"/>
          </w:tcPr>
          <w:p w14:paraId="54A09439" w14:textId="65B44574" w:rsidR="000C0562" w:rsidRPr="000C0562" w:rsidRDefault="000C0562" w:rsidP="006D4B60">
            <w:pPr>
              <w:jc w:val="center"/>
              <w:rPr>
                <w:color w:val="008000"/>
                <w:sz w:val="18"/>
                <w:szCs w:val="18"/>
              </w:rPr>
            </w:pPr>
            <w:r w:rsidRPr="000C0562">
              <w:rPr>
                <w:color w:val="008000"/>
                <w:sz w:val="18"/>
                <w:szCs w:val="18"/>
              </w:rPr>
              <w:t>22</w:t>
            </w:r>
          </w:p>
        </w:tc>
        <w:tc>
          <w:tcPr>
            <w:tcW w:w="822" w:type="dxa"/>
          </w:tcPr>
          <w:p w14:paraId="2F634099" w14:textId="063EEC4D" w:rsidR="000C0562" w:rsidRPr="001C27FB" w:rsidRDefault="000C0562" w:rsidP="006D4B60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011" w:type="dxa"/>
          </w:tcPr>
          <w:p w14:paraId="0DB20B05" w14:textId="36FBFBB2" w:rsidR="000C0562" w:rsidRPr="001C27FB" w:rsidRDefault="000C0562" w:rsidP="006D4B60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132" w:type="dxa"/>
          </w:tcPr>
          <w:p w14:paraId="025D85B4" w14:textId="4FD96B7A" w:rsidR="000C0562" w:rsidRPr="00F712E7" w:rsidRDefault="000C0562" w:rsidP="006D4B60">
            <w:pPr>
              <w:jc w:val="center"/>
              <w:rPr>
                <w:color w:val="3366FF"/>
                <w:sz w:val="18"/>
                <w:szCs w:val="18"/>
              </w:rPr>
            </w:pPr>
            <w:r w:rsidRPr="00F712E7">
              <w:rPr>
                <w:color w:val="3366FF"/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 w14:paraId="58DEF76C" w14:textId="27AE562E" w:rsidR="000C0562" w:rsidRPr="001C27FB" w:rsidRDefault="00F712E7" w:rsidP="006D4B60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</w:tr>
    </w:tbl>
    <w:p w14:paraId="4CEBDBE3" w14:textId="77777777" w:rsidR="001C6EA2" w:rsidRDefault="001C6EA2" w:rsidP="00822D78">
      <w:pPr>
        <w:pStyle w:val="Heading1"/>
      </w:pPr>
    </w:p>
    <w:p w14:paraId="37203C47" w14:textId="77777777" w:rsidR="00D66731" w:rsidRDefault="00D66731" w:rsidP="00D66731"/>
    <w:p w14:paraId="6AB54C2D" w14:textId="77777777" w:rsidR="00D66731" w:rsidRDefault="00D66731" w:rsidP="00D66731"/>
    <w:p w14:paraId="48385920" w14:textId="77777777" w:rsidR="00D66731" w:rsidRPr="00D66731" w:rsidRDefault="00D66731" w:rsidP="00D66731"/>
    <w:p w14:paraId="34C0075A" w14:textId="77777777" w:rsidR="00D66731" w:rsidRDefault="00D66731" w:rsidP="00822D78">
      <w:pPr>
        <w:pStyle w:val="Heading1"/>
      </w:pPr>
    </w:p>
    <w:p w14:paraId="45E6E2A9" w14:textId="77777777" w:rsidR="00D66731" w:rsidRDefault="00D66731" w:rsidP="00822D78">
      <w:pPr>
        <w:pStyle w:val="Heading1"/>
      </w:pPr>
    </w:p>
    <w:p w14:paraId="2EA21E01" w14:textId="77777777" w:rsidR="00C82863" w:rsidRPr="00813D7B" w:rsidRDefault="0074151C" w:rsidP="00822D78">
      <w:pPr>
        <w:pStyle w:val="Heading1"/>
        <w:rPr>
          <w:b/>
        </w:rPr>
      </w:pPr>
      <w:r w:rsidRPr="00813D7B">
        <w:rPr>
          <w:b/>
        </w:rPr>
        <w:t>Defects</w:t>
      </w:r>
      <w:bookmarkEnd w:id="11"/>
    </w:p>
    <w:p w14:paraId="45923480" w14:textId="77777777" w:rsidR="00D66731" w:rsidRPr="00D66731" w:rsidRDefault="00D66731" w:rsidP="00D66731"/>
    <w:p w14:paraId="0826D9A4" w14:textId="648F34F1" w:rsidR="00C978E4" w:rsidRPr="00347142" w:rsidRDefault="00347142" w:rsidP="00347142">
      <w:pPr>
        <w:pStyle w:val="Heading2"/>
        <w:numPr>
          <w:ilvl w:val="0"/>
          <w:numId w:val="0"/>
        </w:numPr>
        <w:ind w:left="180"/>
        <w:rPr>
          <w:b/>
        </w:rPr>
      </w:pPr>
      <w:bookmarkStart w:id="12" w:name="_Toc463037922"/>
      <w:r w:rsidRPr="00347142">
        <w:rPr>
          <w:b/>
        </w:rPr>
        <w:t xml:space="preserve">1.6. </w:t>
      </w:r>
      <w:r w:rsidR="0074151C" w:rsidRPr="00347142">
        <w:rPr>
          <w:b/>
        </w:rPr>
        <w:t>New defects</w:t>
      </w:r>
      <w:bookmarkEnd w:id="12"/>
    </w:p>
    <w:p w14:paraId="23E4820D" w14:textId="77777777" w:rsidR="00347142" w:rsidRPr="00347142" w:rsidRDefault="00347142" w:rsidP="00347142"/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1529"/>
        <w:gridCol w:w="6381"/>
        <w:gridCol w:w="1446"/>
      </w:tblGrid>
      <w:tr w:rsidR="00C978E4" w:rsidRPr="00931529" w14:paraId="36B12147" w14:textId="77777777" w:rsidTr="00D66731">
        <w:trPr>
          <w:trHeight w:val="500"/>
        </w:trPr>
        <w:tc>
          <w:tcPr>
            <w:tcW w:w="1529" w:type="dxa"/>
          </w:tcPr>
          <w:p w14:paraId="55781F80" w14:textId="77777777" w:rsidR="00C978E4" w:rsidRPr="00D66731" w:rsidRDefault="000D3BFB" w:rsidP="00347142">
            <w:pPr>
              <w:jc w:val="center"/>
              <w:rPr>
                <w:b/>
                <w:sz w:val="18"/>
                <w:szCs w:val="18"/>
              </w:rPr>
            </w:pPr>
            <w:r w:rsidRPr="00D66731">
              <w:rPr>
                <w:b/>
                <w:sz w:val="18"/>
                <w:szCs w:val="18"/>
              </w:rPr>
              <w:t>Defect ID</w:t>
            </w:r>
          </w:p>
        </w:tc>
        <w:tc>
          <w:tcPr>
            <w:tcW w:w="6381" w:type="dxa"/>
          </w:tcPr>
          <w:p w14:paraId="7C5D50CE" w14:textId="77777777" w:rsidR="00C978E4" w:rsidRPr="00D66731" w:rsidRDefault="00C978E4" w:rsidP="00347142">
            <w:pPr>
              <w:jc w:val="center"/>
              <w:rPr>
                <w:b/>
                <w:sz w:val="18"/>
                <w:szCs w:val="18"/>
              </w:rPr>
            </w:pPr>
            <w:r w:rsidRPr="00D66731">
              <w:rPr>
                <w:b/>
                <w:sz w:val="18"/>
                <w:szCs w:val="18"/>
              </w:rPr>
              <w:t xml:space="preserve">Defect </w:t>
            </w:r>
            <w:r w:rsidR="000D3BFB" w:rsidRPr="00D66731">
              <w:rPr>
                <w:b/>
                <w:sz w:val="18"/>
                <w:szCs w:val="18"/>
              </w:rPr>
              <w:t>summary</w:t>
            </w:r>
          </w:p>
        </w:tc>
        <w:tc>
          <w:tcPr>
            <w:tcW w:w="1446" w:type="dxa"/>
          </w:tcPr>
          <w:p w14:paraId="22F1F0D7" w14:textId="77777777" w:rsidR="00C978E4" w:rsidRPr="00D66731" w:rsidRDefault="00C978E4" w:rsidP="00347142">
            <w:pPr>
              <w:jc w:val="center"/>
              <w:rPr>
                <w:b/>
                <w:sz w:val="18"/>
                <w:szCs w:val="18"/>
              </w:rPr>
            </w:pPr>
            <w:r w:rsidRPr="00D66731">
              <w:rPr>
                <w:b/>
                <w:sz w:val="18"/>
                <w:szCs w:val="18"/>
              </w:rPr>
              <w:t>Severity</w:t>
            </w:r>
          </w:p>
        </w:tc>
      </w:tr>
      <w:tr w:rsidR="00C978E4" w:rsidRPr="00931529" w14:paraId="35E4B663" w14:textId="77777777" w:rsidTr="00D66731">
        <w:trPr>
          <w:trHeight w:val="500"/>
        </w:trPr>
        <w:tc>
          <w:tcPr>
            <w:tcW w:w="1529" w:type="dxa"/>
          </w:tcPr>
          <w:p w14:paraId="44566AF9" w14:textId="69D3BE89" w:rsidR="00C978E4" w:rsidRPr="00931529" w:rsidRDefault="00347142" w:rsidP="00347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0032036</w:t>
            </w:r>
          </w:p>
        </w:tc>
        <w:tc>
          <w:tcPr>
            <w:tcW w:w="6381" w:type="dxa"/>
          </w:tcPr>
          <w:p w14:paraId="4252A58D" w14:textId="44F72262" w:rsidR="00C978E4" w:rsidRPr="00931529" w:rsidRDefault="00347142" w:rsidP="00347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“Baton </w:t>
            </w:r>
            <w:proofErr w:type="spellStart"/>
            <w:r>
              <w:rPr>
                <w:sz w:val="18"/>
                <w:szCs w:val="18"/>
              </w:rPr>
              <w:t>proteic</w:t>
            </w:r>
            <w:proofErr w:type="spellEnd"/>
            <w:r>
              <w:rPr>
                <w:sz w:val="18"/>
                <w:szCs w:val="18"/>
              </w:rPr>
              <w:t xml:space="preserve"> lean” image is missing</w:t>
            </w:r>
          </w:p>
        </w:tc>
        <w:tc>
          <w:tcPr>
            <w:tcW w:w="1446" w:type="dxa"/>
          </w:tcPr>
          <w:p w14:paraId="77A5FCEB" w14:textId="7B417BB0" w:rsidR="00C978E4" w:rsidRPr="00347142" w:rsidRDefault="00347142" w:rsidP="00347142">
            <w:pPr>
              <w:pStyle w:val="InfoParagraph1"/>
              <w:jc w:val="center"/>
              <w:rPr>
                <w:color w:val="auto"/>
                <w:szCs w:val="18"/>
              </w:rPr>
            </w:pPr>
            <w:r w:rsidRPr="00347142">
              <w:rPr>
                <w:color w:val="auto"/>
                <w:szCs w:val="18"/>
              </w:rPr>
              <w:t>Low</w:t>
            </w:r>
          </w:p>
        </w:tc>
      </w:tr>
      <w:tr w:rsidR="00D66731" w:rsidRPr="00931529" w14:paraId="5847C7DA" w14:textId="77777777" w:rsidTr="00D66731">
        <w:trPr>
          <w:trHeight w:val="500"/>
        </w:trPr>
        <w:tc>
          <w:tcPr>
            <w:tcW w:w="1529" w:type="dxa"/>
          </w:tcPr>
          <w:p w14:paraId="2502A0F1" w14:textId="5FEA4B6B" w:rsidR="00D66731" w:rsidRDefault="00D66731" w:rsidP="00347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0031851</w:t>
            </w:r>
          </w:p>
        </w:tc>
        <w:tc>
          <w:tcPr>
            <w:tcW w:w="6381" w:type="dxa"/>
          </w:tcPr>
          <w:p w14:paraId="70E5167D" w14:textId="34C6E1FE" w:rsidR="00D66731" w:rsidRDefault="00D66731" w:rsidP="00347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Footer of the page – “</w:t>
            </w:r>
            <w:proofErr w:type="spellStart"/>
            <w:r>
              <w:rPr>
                <w:sz w:val="18"/>
                <w:szCs w:val="18"/>
              </w:rPr>
              <w:t>Contacteaza</w:t>
            </w:r>
            <w:proofErr w:type="spellEnd"/>
            <w:r>
              <w:rPr>
                <w:sz w:val="18"/>
                <w:szCs w:val="18"/>
              </w:rPr>
              <w:t>-ne” link is misspelt</w:t>
            </w:r>
          </w:p>
        </w:tc>
        <w:tc>
          <w:tcPr>
            <w:tcW w:w="1446" w:type="dxa"/>
          </w:tcPr>
          <w:p w14:paraId="1F9CAA8E" w14:textId="67AC2C12" w:rsidR="00D66731" w:rsidRPr="00347142" w:rsidRDefault="00D66731" w:rsidP="00347142">
            <w:pPr>
              <w:pStyle w:val="InfoParagraph1"/>
              <w:jc w:val="center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Low</w:t>
            </w:r>
          </w:p>
        </w:tc>
      </w:tr>
      <w:tr w:rsidR="00D66731" w:rsidRPr="00931529" w14:paraId="3CA5DFC3" w14:textId="77777777" w:rsidTr="00D66731">
        <w:trPr>
          <w:trHeight w:val="500"/>
        </w:trPr>
        <w:tc>
          <w:tcPr>
            <w:tcW w:w="1529" w:type="dxa"/>
          </w:tcPr>
          <w:p w14:paraId="74703DE5" w14:textId="3A5C24EF" w:rsidR="00D66731" w:rsidRDefault="00D66731" w:rsidP="00347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0031913</w:t>
            </w:r>
          </w:p>
        </w:tc>
        <w:tc>
          <w:tcPr>
            <w:tcW w:w="6381" w:type="dxa"/>
          </w:tcPr>
          <w:p w14:paraId="11037657" w14:textId="692A7789" w:rsidR="00D66731" w:rsidRDefault="00D66731" w:rsidP="003471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Contacteaza</w:t>
            </w:r>
            <w:proofErr w:type="spellEnd"/>
            <w:r>
              <w:rPr>
                <w:sz w:val="18"/>
                <w:szCs w:val="18"/>
              </w:rPr>
              <w:t>-ne” and “</w:t>
            </w:r>
            <w:proofErr w:type="spellStart"/>
            <w:r>
              <w:rPr>
                <w:sz w:val="18"/>
                <w:szCs w:val="18"/>
              </w:rPr>
              <w:t>Ajutor</w:t>
            </w:r>
            <w:proofErr w:type="spellEnd"/>
            <w:r>
              <w:rPr>
                <w:sz w:val="18"/>
                <w:szCs w:val="18"/>
              </w:rPr>
              <w:t>” button display the same information</w:t>
            </w:r>
          </w:p>
        </w:tc>
        <w:tc>
          <w:tcPr>
            <w:tcW w:w="1446" w:type="dxa"/>
          </w:tcPr>
          <w:p w14:paraId="4CDFB169" w14:textId="7C01AF3A" w:rsidR="00D66731" w:rsidRPr="00347142" w:rsidRDefault="00D66731" w:rsidP="00347142">
            <w:pPr>
              <w:pStyle w:val="InfoParagraph1"/>
              <w:jc w:val="center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Improvement</w:t>
            </w:r>
          </w:p>
        </w:tc>
      </w:tr>
    </w:tbl>
    <w:p w14:paraId="232071E7" w14:textId="77777777" w:rsidR="00347142" w:rsidRDefault="00347142" w:rsidP="00347142">
      <w:pPr>
        <w:pStyle w:val="Heading2"/>
        <w:numPr>
          <w:ilvl w:val="0"/>
          <w:numId w:val="0"/>
        </w:numPr>
        <w:ind w:left="180"/>
      </w:pPr>
      <w:bookmarkStart w:id="13" w:name="_Toc463037923"/>
    </w:p>
    <w:p w14:paraId="14C26D95" w14:textId="2C76CC7A" w:rsidR="0074151C" w:rsidRPr="00347142" w:rsidRDefault="00347142" w:rsidP="00347142">
      <w:pPr>
        <w:pStyle w:val="Heading2"/>
        <w:numPr>
          <w:ilvl w:val="0"/>
          <w:numId w:val="0"/>
        </w:numPr>
        <w:ind w:left="180"/>
        <w:rPr>
          <w:b/>
        </w:rPr>
      </w:pPr>
      <w:r w:rsidRPr="00347142">
        <w:rPr>
          <w:b/>
        </w:rPr>
        <w:t xml:space="preserve">1.7. </w:t>
      </w:r>
      <w:r w:rsidR="000D3BFB" w:rsidRPr="00347142">
        <w:rPr>
          <w:b/>
        </w:rPr>
        <w:t>Validated bugs</w:t>
      </w:r>
      <w:bookmarkEnd w:id="13"/>
    </w:p>
    <w:p w14:paraId="01F2A687" w14:textId="105E02F8" w:rsidR="007013DB" w:rsidRDefault="007013DB" w:rsidP="007013DB">
      <w:pPr>
        <w:pStyle w:val="InfoParagraph1"/>
        <w:rPr>
          <w:color w:val="00B0F0"/>
        </w:rPr>
      </w:pPr>
    </w:p>
    <w:p w14:paraId="47A9F176" w14:textId="05DFC839" w:rsidR="00EE3CF2" w:rsidRPr="00D66731" w:rsidRDefault="00D66731" w:rsidP="00D66731">
      <w:pPr>
        <w:pStyle w:val="Body"/>
        <w:numPr>
          <w:ilvl w:val="0"/>
          <w:numId w:val="48"/>
        </w:numPr>
        <w:rPr>
          <w:sz w:val="24"/>
          <w:szCs w:val="24"/>
        </w:rPr>
      </w:pPr>
      <w:r w:rsidRPr="00D66731">
        <w:rPr>
          <w:sz w:val="24"/>
          <w:szCs w:val="24"/>
        </w:rPr>
        <w:t>No bugs are validated.</w:t>
      </w:r>
    </w:p>
    <w:p w14:paraId="7510F0E5" w14:textId="77777777" w:rsidR="00D66731" w:rsidRPr="00EE3CF2" w:rsidRDefault="00D66731" w:rsidP="00EE3CF2">
      <w:pPr>
        <w:pStyle w:val="Body"/>
      </w:pPr>
    </w:p>
    <w:p w14:paraId="50E6B7A7" w14:textId="22BC2930" w:rsidR="0074151C" w:rsidRDefault="00347142" w:rsidP="00347142">
      <w:pPr>
        <w:pStyle w:val="Heading2"/>
        <w:numPr>
          <w:ilvl w:val="0"/>
          <w:numId w:val="0"/>
        </w:numPr>
        <w:ind w:left="180"/>
        <w:rPr>
          <w:b/>
        </w:rPr>
      </w:pPr>
      <w:bookmarkStart w:id="14" w:name="_Toc463037924"/>
      <w:r w:rsidRPr="00347142">
        <w:rPr>
          <w:b/>
        </w:rPr>
        <w:t xml:space="preserve">1.8. </w:t>
      </w:r>
      <w:r w:rsidR="000D3BFB" w:rsidRPr="00347142">
        <w:rPr>
          <w:b/>
        </w:rPr>
        <w:t>Old bugs still open</w:t>
      </w:r>
      <w:bookmarkEnd w:id="14"/>
    </w:p>
    <w:p w14:paraId="703B89BE" w14:textId="77777777" w:rsidR="00D66731" w:rsidRPr="00D66731" w:rsidRDefault="00D66731" w:rsidP="00D66731"/>
    <w:p w14:paraId="7E694256" w14:textId="0D0ABE84" w:rsidR="00D66731" w:rsidRDefault="00D66731" w:rsidP="002A6940">
      <w:pPr>
        <w:pStyle w:val="ListParagraph"/>
      </w:pPr>
      <w:r>
        <w:t>No old bugs still open.</w:t>
      </w:r>
    </w:p>
    <w:p w14:paraId="1906C4E2" w14:textId="77777777" w:rsidR="00077179" w:rsidRDefault="00077179" w:rsidP="00077179"/>
    <w:p w14:paraId="3443F7A7" w14:textId="77777777" w:rsidR="00077179" w:rsidRDefault="00077179" w:rsidP="00077179"/>
    <w:p w14:paraId="2E809943" w14:textId="77777777" w:rsidR="00077179" w:rsidRDefault="00077179" w:rsidP="00077179"/>
    <w:p w14:paraId="16845FC8" w14:textId="77777777" w:rsidR="00077179" w:rsidRDefault="00077179" w:rsidP="00077179"/>
    <w:p w14:paraId="6F5B3739" w14:textId="77777777" w:rsidR="00077179" w:rsidRPr="00D66731" w:rsidRDefault="00077179" w:rsidP="00077179"/>
    <w:p w14:paraId="3E205031" w14:textId="01A49A32" w:rsidR="007013DB" w:rsidRPr="000D3BFB" w:rsidRDefault="007013DB" w:rsidP="007013DB">
      <w:pPr>
        <w:pStyle w:val="InfoParagraph1"/>
        <w:rPr>
          <w:color w:val="00B0F0"/>
        </w:rPr>
      </w:pPr>
    </w:p>
    <w:p w14:paraId="19626F0F" w14:textId="77777777" w:rsidR="00077179" w:rsidRDefault="00077179" w:rsidP="00E529B9">
      <w:pPr>
        <w:jc w:val="both"/>
      </w:pPr>
    </w:p>
    <w:p w14:paraId="409E7334" w14:textId="77777777" w:rsidR="00813D7B" w:rsidRDefault="00813D7B" w:rsidP="00813D7B">
      <w:pPr>
        <w:pStyle w:val="Heading1"/>
      </w:pPr>
      <w:bookmarkStart w:id="15" w:name="_Toc463037925"/>
    </w:p>
    <w:p w14:paraId="4AA0831A" w14:textId="77777777" w:rsidR="00813D7B" w:rsidRPr="00813D7B" w:rsidRDefault="00813D7B" w:rsidP="00813D7B">
      <w:pPr>
        <w:pStyle w:val="Heading1"/>
        <w:rPr>
          <w:b/>
        </w:rPr>
      </w:pPr>
      <w:r w:rsidRPr="00813D7B">
        <w:rPr>
          <w:b/>
        </w:rPr>
        <w:t>Conclusions</w:t>
      </w:r>
      <w:bookmarkEnd w:id="15"/>
    </w:p>
    <w:p w14:paraId="0AD24B46" w14:textId="77777777" w:rsidR="00813D7B" w:rsidRPr="00813D7B" w:rsidRDefault="00813D7B" w:rsidP="00813D7B"/>
    <w:p w14:paraId="704B54E8" w14:textId="77777777" w:rsidR="00077179" w:rsidRDefault="00077179" w:rsidP="00E529B9">
      <w:pPr>
        <w:jc w:val="both"/>
      </w:pPr>
    </w:p>
    <w:p w14:paraId="15054CE8" w14:textId="11E23842" w:rsidR="00077179" w:rsidRDefault="00273E6D" w:rsidP="002A6940">
      <w:pPr>
        <w:pStyle w:val="ListParagraph"/>
      </w:pPr>
      <w:r>
        <w:t>64 Test C</w:t>
      </w:r>
      <w:r w:rsidR="00410D3F">
        <w:t>ases were executed</w:t>
      </w:r>
      <w:r w:rsidR="005D5868">
        <w:t>: 56 passed, 5 failed and 3</w:t>
      </w:r>
      <w:r>
        <w:t xml:space="preserve"> not run.</w:t>
      </w:r>
    </w:p>
    <w:p w14:paraId="6738178F" w14:textId="584D9B4D" w:rsidR="00273E6D" w:rsidRDefault="002A6940" w:rsidP="002A6940">
      <w:pPr>
        <w:pStyle w:val="ListParagraph"/>
      </w:pPr>
      <w:r>
        <w:t>8 Automated tests</w:t>
      </w:r>
      <w:r w:rsidR="00273E6D">
        <w:t xml:space="preserve"> were written and ex</w:t>
      </w:r>
      <w:r w:rsidR="005D5868">
        <w:t xml:space="preserve">ecuted: 5 passed and 3 </w:t>
      </w:r>
      <w:r w:rsidR="00273E6D">
        <w:t>not run.</w:t>
      </w:r>
    </w:p>
    <w:p w14:paraId="02032BF2" w14:textId="636E1114" w:rsidR="00273E6D" w:rsidRDefault="00273E6D" w:rsidP="002A6940">
      <w:pPr>
        <w:pStyle w:val="ListParagraph"/>
      </w:pPr>
      <w:r>
        <w:t>17 API tests were performed and all of them passed.</w:t>
      </w:r>
    </w:p>
    <w:p w14:paraId="293C40BB" w14:textId="016EC209" w:rsidR="00E529B9" w:rsidRDefault="00E529B9" w:rsidP="002A6940">
      <w:pPr>
        <w:pStyle w:val="ListParagraph"/>
      </w:pPr>
      <w:r>
        <w:t>S</w:t>
      </w:r>
      <w:r w:rsidRPr="00BB7AD6">
        <w:t xml:space="preserve">moke Test Cases, for the main </w:t>
      </w:r>
      <w:r w:rsidRPr="00CF69A3">
        <w:rPr>
          <w:noProof/>
        </w:rPr>
        <w:t>functionalities</w:t>
      </w:r>
      <w:r w:rsidRPr="00BB7AD6">
        <w:t xml:space="preserve"> </w:t>
      </w:r>
      <w:r>
        <w:t xml:space="preserve">in a </w:t>
      </w:r>
      <w:r w:rsidRPr="00CF69A3">
        <w:rPr>
          <w:noProof/>
        </w:rPr>
        <w:t>p</w:t>
      </w:r>
      <w:r>
        <w:rPr>
          <w:noProof/>
        </w:rPr>
        <w:t>er</w:t>
      </w:r>
      <w:r w:rsidRPr="00CF69A3">
        <w:rPr>
          <w:noProof/>
        </w:rPr>
        <w:t>cent</w:t>
      </w:r>
      <w:r>
        <w:t xml:space="preserve"> of</w:t>
      </w:r>
      <w:r w:rsidRPr="00BB7AD6">
        <w:t xml:space="preserve"> </w:t>
      </w:r>
      <w:r w:rsidR="00F712E7">
        <w:t>95.3% were executed, 87.5% passed</w:t>
      </w:r>
      <w:proofErr w:type="gramStart"/>
      <w:r w:rsidR="00F712E7">
        <w:t>,7.8</w:t>
      </w:r>
      <w:proofErr w:type="gramEnd"/>
      <w:r w:rsidR="00F712E7">
        <w:t>% failed and 4.7% not run.</w:t>
      </w:r>
      <w:r>
        <w:t xml:space="preserve"> </w:t>
      </w:r>
      <w:r w:rsidR="008C2586">
        <w:t>A total number</w:t>
      </w:r>
      <w:r w:rsidR="00077179">
        <w:t xml:space="preserve"> of 5 bugs </w:t>
      </w:r>
      <w:r w:rsidR="008C2586">
        <w:t xml:space="preserve">were found, all of them </w:t>
      </w:r>
      <w:r w:rsidR="00077179">
        <w:t>were identified as low severity. No bugs were validated.</w:t>
      </w:r>
    </w:p>
    <w:p w14:paraId="0186C635" w14:textId="37FD4B57" w:rsidR="00077179" w:rsidRDefault="00077179" w:rsidP="002A6940">
      <w:pPr>
        <w:pStyle w:val="ListParagraph"/>
      </w:pPr>
      <w:r>
        <w:t>In addition to Smoke and Positive</w:t>
      </w:r>
      <w:r w:rsidR="00410D3F">
        <w:t xml:space="preserve"> testing, testing types su</w:t>
      </w:r>
      <w:r>
        <w:t>ch as: Functional, Non – Functional, Exploratory, Negative, Compatibil</w:t>
      </w:r>
      <w:r w:rsidR="00A861E6">
        <w:t>ity, UI, Usability, Boundary,</w:t>
      </w:r>
      <w:r>
        <w:t xml:space="preserve"> Equivalence partitioning</w:t>
      </w:r>
      <w:r w:rsidR="005D5868">
        <w:t>, Component, integration</w:t>
      </w:r>
      <w:r w:rsidR="00A861E6">
        <w:t>, System integration testing</w:t>
      </w:r>
      <w:r>
        <w:t xml:space="preserve"> were performed.</w:t>
      </w:r>
    </w:p>
    <w:p w14:paraId="5C9CE7DA" w14:textId="508C9D17" w:rsidR="00457741" w:rsidRDefault="00457741" w:rsidP="002A6940">
      <w:pPr>
        <w:pStyle w:val="ListParagraph"/>
      </w:pPr>
      <w:r>
        <w:t xml:space="preserve">Compatibility testing was performed on different devices, </w:t>
      </w:r>
      <w:r w:rsidRPr="00457741">
        <w:rPr>
          <w:szCs w:val="24"/>
        </w:rPr>
        <w:t xml:space="preserve">browsers and operation systems: </w:t>
      </w:r>
      <w:proofErr w:type="spellStart"/>
      <w:r w:rsidRPr="00457741">
        <w:rPr>
          <w:color w:val="auto"/>
          <w:szCs w:val="24"/>
        </w:rPr>
        <w:t>MacbookPro</w:t>
      </w:r>
      <w:proofErr w:type="spellEnd"/>
      <w:r>
        <w:rPr>
          <w:color w:val="auto"/>
        </w:rPr>
        <w:t xml:space="preserve"> 13”</w:t>
      </w:r>
      <w:r w:rsidRPr="00BA422F">
        <w:rPr>
          <w:color w:val="auto"/>
        </w:rPr>
        <w:t xml:space="preserve">, iPhone SE, </w:t>
      </w:r>
      <w:proofErr w:type="spellStart"/>
      <w:r w:rsidRPr="00BA422F">
        <w:rPr>
          <w:color w:val="auto"/>
        </w:rPr>
        <w:t>Xiaomi</w:t>
      </w:r>
      <w:proofErr w:type="spellEnd"/>
      <w:r w:rsidRPr="00BA422F">
        <w:rPr>
          <w:color w:val="auto"/>
        </w:rPr>
        <w:t xml:space="preserve"> MI 10 T</w:t>
      </w:r>
      <w:r>
        <w:rPr>
          <w:color w:val="auto"/>
        </w:rPr>
        <w:t xml:space="preserve">, </w:t>
      </w:r>
      <w:r w:rsidRPr="008B0856">
        <w:rPr>
          <w:color w:val="auto"/>
        </w:rPr>
        <w:t>Google</w:t>
      </w:r>
      <w:r>
        <w:rPr>
          <w:color w:val="auto"/>
        </w:rPr>
        <w:t xml:space="preserve"> Chrome </w:t>
      </w:r>
      <w:r>
        <w:rPr>
          <w:rFonts w:ascii="Calibri" w:hAnsi="Calibri" w:cs="Calibri"/>
          <w:color w:val="auto"/>
        </w:rPr>
        <w:t>88.0.4324.192</w:t>
      </w:r>
      <w:r>
        <w:rPr>
          <w:color w:val="auto"/>
        </w:rPr>
        <w:t xml:space="preserve">, </w:t>
      </w:r>
      <w:r w:rsidRPr="008B0856">
        <w:rPr>
          <w:color w:val="auto"/>
        </w:rPr>
        <w:t>Safari</w:t>
      </w:r>
      <w:r>
        <w:rPr>
          <w:color w:val="auto"/>
        </w:rPr>
        <w:t xml:space="preserve"> 11.1, Mac OS 10.11.6, </w:t>
      </w:r>
      <w:proofErr w:type="spellStart"/>
      <w:r>
        <w:rPr>
          <w:color w:val="auto"/>
        </w:rPr>
        <w:t>i</w:t>
      </w:r>
      <w:r w:rsidRPr="008B0856">
        <w:rPr>
          <w:color w:val="auto"/>
        </w:rPr>
        <w:t>OS</w:t>
      </w:r>
      <w:proofErr w:type="spellEnd"/>
      <w:r w:rsidRPr="008B0856">
        <w:rPr>
          <w:color w:val="auto"/>
        </w:rPr>
        <w:t xml:space="preserve"> 13.6, Android 10</w:t>
      </w:r>
      <w:r>
        <w:rPr>
          <w:color w:val="auto"/>
        </w:rPr>
        <w:t>.</w:t>
      </w:r>
    </w:p>
    <w:p w14:paraId="37BDEFB0" w14:textId="56B00E89" w:rsidR="00077179" w:rsidRDefault="00077179" w:rsidP="002A6940">
      <w:pPr>
        <w:pStyle w:val="ListParagraph"/>
      </w:pPr>
      <w:r>
        <w:t xml:space="preserve">Exploratory testing was performed for six of the most important functionalities. </w:t>
      </w:r>
      <w:r w:rsidR="00A861E6">
        <w:t>2</w:t>
      </w:r>
      <w:r w:rsidR="00410D3F">
        <w:t xml:space="preserve"> low severity bugs an</w:t>
      </w:r>
      <w:r w:rsidR="00A861E6">
        <w:t>d 1 improvement were identified.</w:t>
      </w:r>
    </w:p>
    <w:p w14:paraId="776116AD" w14:textId="5552508B" w:rsidR="002A6940" w:rsidRDefault="00410D3F" w:rsidP="002A6940">
      <w:pPr>
        <w:pStyle w:val="ListParagraph"/>
      </w:pPr>
      <w:r>
        <w:t>Most of the bugs were discovered while testing the boundaries and while performing negative testing.</w:t>
      </w:r>
    </w:p>
    <w:p w14:paraId="095202EE" w14:textId="543F697C" w:rsidR="002A6940" w:rsidRDefault="002A6940" w:rsidP="002A6940">
      <w:pPr>
        <w:pStyle w:val="ListParagraph"/>
      </w:pPr>
      <w:r>
        <w:t>Prior to release, the failed test cases should be run again.</w:t>
      </w:r>
    </w:p>
    <w:p w14:paraId="51E8C77A" w14:textId="77B143CB" w:rsidR="002A6940" w:rsidRDefault="002A6940" w:rsidP="002A6940">
      <w:pPr>
        <w:pStyle w:val="ListParagraph"/>
      </w:pPr>
      <w:r>
        <w:t>Considering that no critical or major bugs were found, the app is ready for release.</w:t>
      </w:r>
    </w:p>
    <w:p w14:paraId="4F039455" w14:textId="77777777" w:rsidR="00273E6D" w:rsidRDefault="00273E6D" w:rsidP="00E529B9">
      <w:pPr>
        <w:jc w:val="both"/>
      </w:pPr>
    </w:p>
    <w:bookmarkEnd w:id="2"/>
    <w:bookmarkEnd w:id="5"/>
    <w:p w14:paraId="08254650" w14:textId="050AE539" w:rsidR="001F50C2" w:rsidRPr="00813D7B" w:rsidRDefault="001F50C2" w:rsidP="00813D7B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</w:p>
    <w:sectPr w:rsidR="001F50C2" w:rsidRPr="00813D7B" w:rsidSect="00AB0562">
      <w:headerReference w:type="default" r:id="rId12"/>
      <w:headerReference w:type="first" r:id="rId13"/>
      <w:footerReference w:type="first" r:id="rId14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ACD40F" w14:textId="77777777" w:rsidR="002A6940" w:rsidRDefault="002A6940">
      <w:r>
        <w:separator/>
      </w:r>
    </w:p>
  </w:endnote>
  <w:endnote w:type="continuationSeparator" w:id="0">
    <w:p w14:paraId="102FF52E" w14:textId="77777777" w:rsidR="002A6940" w:rsidRDefault="002A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580B4" w14:textId="77777777" w:rsidR="002A6940" w:rsidRDefault="002A6940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B75D7F" w14:textId="77777777" w:rsidR="002A6940" w:rsidRDefault="002A6940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072702" w14:textId="77777777" w:rsidR="002A6940" w:rsidRDefault="002A6940">
      <w:r>
        <w:separator/>
      </w:r>
    </w:p>
  </w:footnote>
  <w:footnote w:type="continuationSeparator" w:id="0">
    <w:p w14:paraId="660226DE" w14:textId="77777777" w:rsidR="002A6940" w:rsidRDefault="002A69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44D85E" w14:textId="77777777" w:rsidR="002A6940" w:rsidRDefault="002A6940">
    <w:pPr>
      <w:pStyle w:val="Header"/>
    </w:pPr>
    <w:r>
      <w:rPr>
        <w:rFonts w:cs="Times New Roman"/>
        <w:noProof/>
        <w:color w:val="00B050"/>
        <w:sz w:val="18"/>
        <w:szCs w:val="22"/>
        <w:lang w:val="en-US"/>
      </w:rPr>
      <w:drawing>
        <wp:anchor distT="0" distB="0" distL="114300" distR="114300" simplePos="0" relativeHeight="251666432" behindDoc="0" locked="0" layoutInCell="1" allowOverlap="1" wp14:anchorId="473FDF88" wp14:editId="786F406A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61921" w14:textId="77777777" w:rsidR="002A6940" w:rsidRDefault="002A6940" w:rsidP="000E7CBF">
    <w:pPr>
      <w:pStyle w:val="Header"/>
    </w:pPr>
    <w:r>
      <w:t>[Confidential]</w:t>
    </w: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5F0724CE" wp14:editId="301BEE3E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25F67B6F"/>
    <w:multiLevelType w:val="hybridMultilevel"/>
    <w:tmpl w:val="3ED02A9A"/>
    <w:lvl w:ilvl="0" w:tplc="B0B6A2B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D8053AA"/>
    <w:multiLevelType w:val="multilevel"/>
    <w:tmpl w:val="F3F005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184EF1"/>
    <w:multiLevelType w:val="multilevel"/>
    <w:tmpl w:val="EE92E82C"/>
    <w:numStyleLink w:val="BulletListLevel2"/>
  </w:abstractNum>
  <w:abstractNum w:abstractNumId="25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66799C"/>
    <w:multiLevelType w:val="multilevel"/>
    <w:tmpl w:val="735AAC5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3442E7"/>
    <w:multiLevelType w:val="hybridMultilevel"/>
    <w:tmpl w:val="13FC1604"/>
    <w:lvl w:ilvl="0" w:tplc="FE665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0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1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2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44"/>
  </w:num>
  <w:num w:numId="4">
    <w:abstractNumId w:val="18"/>
  </w:num>
  <w:num w:numId="5">
    <w:abstractNumId w:val="31"/>
  </w:num>
  <w:num w:numId="6">
    <w:abstractNumId w:val="41"/>
  </w:num>
  <w:num w:numId="7">
    <w:abstractNumId w:val="2"/>
  </w:num>
  <w:num w:numId="8">
    <w:abstractNumId w:val="26"/>
  </w:num>
  <w:num w:numId="9">
    <w:abstractNumId w:val="6"/>
  </w:num>
  <w:num w:numId="10">
    <w:abstractNumId w:val="42"/>
  </w:num>
  <w:num w:numId="11">
    <w:abstractNumId w:val="40"/>
  </w:num>
  <w:num w:numId="12">
    <w:abstractNumId w:val="24"/>
  </w:num>
  <w:num w:numId="13">
    <w:abstractNumId w:val="32"/>
  </w:num>
  <w:num w:numId="14">
    <w:abstractNumId w:val="11"/>
  </w:num>
  <w:num w:numId="15">
    <w:abstractNumId w:val="38"/>
  </w:num>
  <w:num w:numId="16">
    <w:abstractNumId w:val="34"/>
  </w:num>
  <w:num w:numId="17">
    <w:abstractNumId w:val="36"/>
  </w:num>
  <w:num w:numId="18">
    <w:abstractNumId w:val="0"/>
  </w:num>
  <w:num w:numId="19">
    <w:abstractNumId w:val="15"/>
  </w:num>
  <w:num w:numId="20">
    <w:abstractNumId w:val="16"/>
  </w:num>
  <w:num w:numId="21">
    <w:abstractNumId w:val="10"/>
  </w:num>
  <w:num w:numId="22">
    <w:abstractNumId w:val="29"/>
  </w:num>
  <w:num w:numId="23">
    <w:abstractNumId w:val="33"/>
  </w:num>
  <w:num w:numId="24">
    <w:abstractNumId w:val="9"/>
  </w:num>
  <w:num w:numId="25">
    <w:abstractNumId w:val="3"/>
  </w:num>
  <w:num w:numId="26">
    <w:abstractNumId w:val="28"/>
  </w:num>
  <w:num w:numId="27">
    <w:abstractNumId w:val="8"/>
  </w:num>
  <w:num w:numId="28">
    <w:abstractNumId w:val="4"/>
  </w:num>
  <w:num w:numId="29">
    <w:abstractNumId w:val="30"/>
  </w:num>
  <w:num w:numId="30">
    <w:abstractNumId w:val="39"/>
  </w:num>
  <w:num w:numId="31">
    <w:abstractNumId w:val="21"/>
  </w:num>
  <w:num w:numId="32">
    <w:abstractNumId w:val="12"/>
  </w:num>
  <w:num w:numId="33">
    <w:abstractNumId w:val="35"/>
  </w:num>
  <w:num w:numId="34">
    <w:abstractNumId w:val="23"/>
  </w:num>
  <w:num w:numId="35">
    <w:abstractNumId w:val="7"/>
  </w:num>
  <w:num w:numId="36">
    <w:abstractNumId w:val="13"/>
  </w:num>
  <w:num w:numId="37">
    <w:abstractNumId w:val="19"/>
  </w:num>
  <w:num w:numId="38">
    <w:abstractNumId w:val="25"/>
  </w:num>
  <w:num w:numId="39">
    <w:abstractNumId w:val="1"/>
  </w:num>
  <w:num w:numId="40">
    <w:abstractNumId w:val="27"/>
  </w:num>
  <w:num w:numId="41">
    <w:abstractNumId w:val="43"/>
  </w:num>
  <w:num w:numId="42">
    <w:abstractNumId w:val="37"/>
  </w:num>
  <w:num w:numId="43">
    <w:abstractNumId w:val="20"/>
  </w:num>
  <w:num w:numId="44">
    <w:abstractNumId w:val="32"/>
  </w:num>
  <w:num w:numId="45">
    <w:abstractNumId w:val="32"/>
  </w:num>
  <w:num w:numId="46">
    <w:abstractNumId w:val="5"/>
  </w:num>
  <w:num w:numId="47">
    <w:abstractNumId w:val="17"/>
  </w:num>
  <w:num w:numId="48">
    <w:abstractNumId w:val="14"/>
  </w:num>
  <w:num w:numId="49">
    <w:abstractNumId w:val="3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SpellingErrors/>
  <w:hideGrammaticalErrors/>
  <w:proofState w:spelling="clean" w:grammar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3D"/>
    <w:rsid w:val="000071C9"/>
    <w:rsid w:val="00010C75"/>
    <w:rsid w:val="00014061"/>
    <w:rsid w:val="00023E3E"/>
    <w:rsid w:val="000240D9"/>
    <w:rsid w:val="000240FE"/>
    <w:rsid w:val="00026AA0"/>
    <w:rsid w:val="00032286"/>
    <w:rsid w:val="00042C76"/>
    <w:rsid w:val="000435C2"/>
    <w:rsid w:val="00045F46"/>
    <w:rsid w:val="00052611"/>
    <w:rsid w:val="00064BA9"/>
    <w:rsid w:val="00065528"/>
    <w:rsid w:val="00074C98"/>
    <w:rsid w:val="000760E3"/>
    <w:rsid w:val="00077179"/>
    <w:rsid w:val="000779E4"/>
    <w:rsid w:val="000823AC"/>
    <w:rsid w:val="00083FB5"/>
    <w:rsid w:val="00087B9E"/>
    <w:rsid w:val="00093FED"/>
    <w:rsid w:val="00095D8B"/>
    <w:rsid w:val="00096655"/>
    <w:rsid w:val="000A127C"/>
    <w:rsid w:val="000A22B0"/>
    <w:rsid w:val="000C0562"/>
    <w:rsid w:val="000C2848"/>
    <w:rsid w:val="000C47B0"/>
    <w:rsid w:val="000C7900"/>
    <w:rsid w:val="000D3BFB"/>
    <w:rsid w:val="000D6213"/>
    <w:rsid w:val="000E2874"/>
    <w:rsid w:val="000E396A"/>
    <w:rsid w:val="000E71CA"/>
    <w:rsid w:val="000E7CBF"/>
    <w:rsid w:val="000F2DD2"/>
    <w:rsid w:val="000F3234"/>
    <w:rsid w:val="000F697A"/>
    <w:rsid w:val="00100089"/>
    <w:rsid w:val="0010060A"/>
    <w:rsid w:val="00107A72"/>
    <w:rsid w:val="00112E29"/>
    <w:rsid w:val="00114749"/>
    <w:rsid w:val="00125125"/>
    <w:rsid w:val="00125E94"/>
    <w:rsid w:val="001265C5"/>
    <w:rsid w:val="001315BD"/>
    <w:rsid w:val="001321AC"/>
    <w:rsid w:val="00133947"/>
    <w:rsid w:val="00135FF2"/>
    <w:rsid w:val="001375A9"/>
    <w:rsid w:val="001462E0"/>
    <w:rsid w:val="0015473D"/>
    <w:rsid w:val="00154EC2"/>
    <w:rsid w:val="001612CE"/>
    <w:rsid w:val="001616D3"/>
    <w:rsid w:val="001638CA"/>
    <w:rsid w:val="00164F3E"/>
    <w:rsid w:val="001665A3"/>
    <w:rsid w:val="00170EFD"/>
    <w:rsid w:val="0017301E"/>
    <w:rsid w:val="00176BC9"/>
    <w:rsid w:val="00177E35"/>
    <w:rsid w:val="001807CB"/>
    <w:rsid w:val="001875AB"/>
    <w:rsid w:val="001929F8"/>
    <w:rsid w:val="00196F45"/>
    <w:rsid w:val="001A2347"/>
    <w:rsid w:val="001A3096"/>
    <w:rsid w:val="001A5262"/>
    <w:rsid w:val="001B15DA"/>
    <w:rsid w:val="001C27FB"/>
    <w:rsid w:val="001C3F82"/>
    <w:rsid w:val="001C57B1"/>
    <w:rsid w:val="001C6EA2"/>
    <w:rsid w:val="001C72A3"/>
    <w:rsid w:val="001D050C"/>
    <w:rsid w:val="001D0FA3"/>
    <w:rsid w:val="001D11D1"/>
    <w:rsid w:val="001D1812"/>
    <w:rsid w:val="001D50DD"/>
    <w:rsid w:val="001D6ABA"/>
    <w:rsid w:val="001E1C1E"/>
    <w:rsid w:val="001E4477"/>
    <w:rsid w:val="001E6127"/>
    <w:rsid w:val="001F3ED6"/>
    <w:rsid w:val="001F4BD9"/>
    <w:rsid w:val="001F50C2"/>
    <w:rsid w:val="001F7356"/>
    <w:rsid w:val="00203408"/>
    <w:rsid w:val="00207F32"/>
    <w:rsid w:val="00211E5A"/>
    <w:rsid w:val="0022221B"/>
    <w:rsid w:val="00245573"/>
    <w:rsid w:val="00247EE4"/>
    <w:rsid w:val="0026207A"/>
    <w:rsid w:val="00263250"/>
    <w:rsid w:val="00267101"/>
    <w:rsid w:val="00273E6D"/>
    <w:rsid w:val="00274E01"/>
    <w:rsid w:val="00275B92"/>
    <w:rsid w:val="00280E3C"/>
    <w:rsid w:val="00281AAC"/>
    <w:rsid w:val="002841F8"/>
    <w:rsid w:val="002A1129"/>
    <w:rsid w:val="002A6940"/>
    <w:rsid w:val="002A6953"/>
    <w:rsid w:val="002C461D"/>
    <w:rsid w:val="002C6762"/>
    <w:rsid w:val="002C72C8"/>
    <w:rsid w:val="002D417F"/>
    <w:rsid w:val="002D5025"/>
    <w:rsid w:val="002E0C75"/>
    <w:rsid w:val="002E7494"/>
    <w:rsid w:val="002F32E6"/>
    <w:rsid w:val="003011CD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5ACC"/>
    <w:rsid w:val="00326C4C"/>
    <w:rsid w:val="00334EB6"/>
    <w:rsid w:val="00340DD7"/>
    <w:rsid w:val="00342249"/>
    <w:rsid w:val="00345A52"/>
    <w:rsid w:val="00347142"/>
    <w:rsid w:val="003518AD"/>
    <w:rsid w:val="00352B34"/>
    <w:rsid w:val="0035702B"/>
    <w:rsid w:val="003579FC"/>
    <w:rsid w:val="00362B8C"/>
    <w:rsid w:val="003640E1"/>
    <w:rsid w:val="003662ED"/>
    <w:rsid w:val="0037239A"/>
    <w:rsid w:val="00373DAE"/>
    <w:rsid w:val="003836E8"/>
    <w:rsid w:val="0039063F"/>
    <w:rsid w:val="00394E31"/>
    <w:rsid w:val="003979B8"/>
    <w:rsid w:val="003A05E3"/>
    <w:rsid w:val="003A4D62"/>
    <w:rsid w:val="003C2FB1"/>
    <w:rsid w:val="003C3177"/>
    <w:rsid w:val="003C603B"/>
    <w:rsid w:val="003C742E"/>
    <w:rsid w:val="003D1CBD"/>
    <w:rsid w:val="003D1EF7"/>
    <w:rsid w:val="003D3779"/>
    <w:rsid w:val="003D7C84"/>
    <w:rsid w:val="003F088C"/>
    <w:rsid w:val="003F0C15"/>
    <w:rsid w:val="003F2B16"/>
    <w:rsid w:val="00400425"/>
    <w:rsid w:val="004017EB"/>
    <w:rsid w:val="0040694B"/>
    <w:rsid w:val="00406D95"/>
    <w:rsid w:val="00410D3F"/>
    <w:rsid w:val="004110DB"/>
    <w:rsid w:val="00412184"/>
    <w:rsid w:val="004125B7"/>
    <w:rsid w:val="00416CCA"/>
    <w:rsid w:val="004324BF"/>
    <w:rsid w:val="00433274"/>
    <w:rsid w:val="004366E5"/>
    <w:rsid w:val="00437F06"/>
    <w:rsid w:val="00442F5A"/>
    <w:rsid w:val="00446C63"/>
    <w:rsid w:val="00452D5B"/>
    <w:rsid w:val="00453026"/>
    <w:rsid w:val="004541EC"/>
    <w:rsid w:val="00455F10"/>
    <w:rsid w:val="00457741"/>
    <w:rsid w:val="00457F9A"/>
    <w:rsid w:val="00460F92"/>
    <w:rsid w:val="00463AF1"/>
    <w:rsid w:val="00474F60"/>
    <w:rsid w:val="00475C6A"/>
    <w:rsid w:val="00476102"/>
    <w:rsid w:val="00476F8F"/>
    <w:rsid w:val="00485321"/>
    <w:rsid w:val="00490DE1"/>
    <w:rsid w:val="00496CB7"/>
    <w:rsid w:val="004976F7"/>
    <w:rsid w:val="004A6FBB"/>
    <w:rsid w:val="004B2A9A"/>
    <w:rsid w:val="004B3007"/>
    <w:rsid w:val="004B6DFE"/>
    <w:rsid w:val="004C3C3B"/>
    <w:rsid w:val="004C4EC0"/>
    <w:rsid w:val="004D25D6"/>
    <w:rsid w:val="005134B4"/>
    <w:rsid w:val="005227BB"/>
    <w:rsid w:val="00524A7A"/>
    <w:rsid w:val="00535DAF"/>
    <w:rsid w:val="005508A7"/>
    <w:rsid w:val="00552EF1"/>
    <w:rsid w:val="005577FF"/>
    <w:rsid w:val="005630B2"/>
    <w:rsid w:val="005710AE"/>
    <w:rsid w:val="00571392"/>
    <w:rsid w:val="00571F0E"/>
    <w:rsid w:val="0057274E"/>
    <w:rsid w:val="00574004"/>
    <w:rsid w:val="00575461"/>
    <w:rsid w:val="00576445"/>
    <w:rsid w:val="00586610"/>
    <w:rsid w:val="00591378"/>
    <w:rsid w:val="005976BB"/>
    <w:rsid w:val="00597A8C"/>
    <w:rsid w:val="005C0419"/>
    <w:rsid w:val="005C2839"/>
    <w:rsid w:val="005C289C"/>
    <w:rsid w:val="005C4A39"/>
    <w:rsid w:val="005D3714"/>
    <w:rsid w:val="005D5868"/>
    <w:rsid w:val="005D6B47"/>
    <w:rsid w:val="005D6BC3"/>
    <w:rsid w:val="005E2555"/>
    <w:rsid w:val="005E36C1"/>
    <w:rsid w:val="005E44A6"/>
    <w:rsid w:val="005F5021"/>
    <w:rsid w:val="005F5043"/>
    <w:rsid w:val="006019E5"/>
    <w:rsid w:val="00604A88"/>
    <w:rsid w:val="00605140"/>
    <w:rsid w:val="00612515"/>
    <w:rsid w:val="00614A0D"/>
    <w:rsid w:val="0061655D"/>
    <w:rsid w:val="00617EB0"/>
    <w:rsid w:val="00620103"/>
    <w:rsid w:val="00620F80"/>
    <w:rsid w:val="006225C3"/>
    <w:rsid w:val="006254FB"/>
    <w:rsid w:val="00627C39"/>
    <w:rsid w:val="00646CE3"/>
    <w:rsid w:val="0065722C"/>
    <w:rsid w:val="006610E9"/>
    <w:rsid w:val="00661E60"/>
    <w:rsid w:val="00672681"/>
    <w:rsid w:val="00674B49"/>
    <w:rsid w:val="00680BCA"/>
    <w:rsid w:val="00682FFA"/>
    <w:rsid w:val="006908AB"/>
    <w:rsid w:val="006A7714"/>
    <w:rsid w:val="006B0D50"/>
    <w:rsid w:val="006C0BE9"/>
    <w:rsid w:val="006C0DE7"/>
    <w:rsid w:val="006C1D26"/>
    <w:rsid w:val="006C2501"/>
    <w:rsid w:val="006C59A9"/>
    <w:rsid w:val="006C74C1"/>
    <w:rsid w:val="006D4B60"/>
    <w:rsid w:val="006D6BAD"/>
    <w:rsid w:val="006D704F"/>
    <w:rsid w:val="006D747F"/>
    <w:rsid w:val="006F2EC7"/>
    <w:rsid w:val="006F7A69"/>
    <w:rsid w:val="007013DB"/>
    <w:rsid w:val="007045E1"/>
    <w:rsid w:val="00705EC7"/>
    <w:rsid w:val="00707F39"/>
    <w:rsid w:val="00710E0C"/>
    <w:rsid w:val="00713A60"/>
    <w:rsid w:val="00716717"/>
    <w:rsid w:val="007248A0"/>
    <w:rsid w:val="00735E6D"/>
    <w:rsid w:val="0074151C"/>
    <w:rsid w:val="00743E7B"/>
    <w:rsid w:val="00744A9D"/>
    <w:rsid w:val="00745AC3"/>
    <w:rsid w:val="0074627F"/>
    <w:rsid w:val="00757C2D"/>
    <w:rsid w:val="00762FEA"/>
    <w:rsid w:val="007657A8"/>
    <w:rsid w:val="00771BD8"/>
    <w:rsid w:val="00776AA7"/>
    <w:rsid w:val="0078319D"/>
    <w:rsid w:val="007833F1"/>
    <w:rsid w:val="00786C45"/>
    <w:rsid w:val="00790981"/>
    <w:rsid w:val="00791C7D"/>
    <w:rsid w:val="0079298D"/>
    <w:rsid w:val="007962CC"/>
    <w:rsid w:val="007A4936"/>
    <w:rsid w:val="007A6150"/>
    <w:rsid w:val="007A727A"/>
    <w:rsid w:val="007B4849"/>
    <w:rsid w:val="007B7D0F"/>
    <w:rsid w:val="007C0B1E"/>
    <w:rsid w:val="007C688E"/>
    <w:rsid w:val="007D2A85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1190C"/>
    <w:rsid w:val="00813D7B"/>
    <w:rsid w:val="00815582"/>
    <w:rsid w:val="00815A82"/>
    <w:rsid w:val="00816493"/>
    <w:rsid w:val="00822D78"/>
    <w:rsid w:val="00826906"/>
    <w:rsid w:val="00827B25"/>
    <w:rsid w:val="00831066"/>
    <w:rsid w:val="00831B7B"/>
    <w:rsid w:val="0084014B"/>
    <w:rsid w:val="008420AA"/>
    <w:rsid w:val="008460CF"/>
    <w:rsid w:val="0085291A"/>
    <w:rsid w:val="00854C81"/>
    <w:rsid w:val="008603A7"/>
    <w:rsid w:val="0086045F"/>
    <w:rsid w:val="0086251C"/>
    <w:rsid w:val="00874FC6"/>
    <w:rsid w:val="00875752"/>
    <w:rsid w:val="00882E0B"/>
    <w:rsid w:val="00896268"/>
    <w:rsid w:val="008A2EAA"/>
    <w:rsid w:val="008B0856"/>
    <w:rsid w:val="008B09CB"/>
    <w:rsid w:val="008B2F01"/>
    <w:rsid w:val="008B4F75"/>
    <w:rsid w:val="008B7D00"/>
    <w:rsid w:val="008C2586"/>
    <w:rsid w:val="008D0B73"/>
    <w:rsid w:val="008D11FB"/>
    <w:rsid w:val="008D21BC"/>
    <w:rsid w:val="008D2418"/>
    <w:rsid w:val="008D6B68"/>
    <w:rsid w:val="008F0BDA"/>
    <w:rsid w:val="00901B2A"/>
    <w:rsid w:val="00901E75"/>
    <w:rsid w:val="00903B73"/>
    <w:rsid w:val="00923318"/>
    <w:rsid w:val="00931529"/>
    <w:rsid w:val="00935FD8"/>
    <w:rsid w:val="00936002"/>
    <w:rsid w:val="00937BE7"/>
    <w:rsid w:val="0094442F"/>
    <w:rsid w:val="0094499B"/>
    <w:rsid w:val="0095517A"/>
    <w:rsid w:val="009553D1"/>
    <w:rsid w:val="00971A42"/>
    <w:rsid w:val="009758E8"/>
    <w:rsid w:val="009771FD"/>
    <w:rsid w:val="0097744D"/>
    <w:rsid w:val="0098620F"/>
    <w:rsid w:val="00990424"/>
    <w:rsid w:val="00992B78"/>
    <w:rsid w:val="009A4C68"/>
    <w:rsid w:val="009B071C"/>
    <w:rsid w:val="009B4849"/>
    <w:rsid w:val="009B4EE9"/>
    <w:rsid w:val="009C6159"/>
    <w:rsid w:val="009D24B7"/>
    <w:rsid w:val="009F00A6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501FD"/>
    <w:rsid w:val="00A56C9F"/>
    <w:rsid w:val="00A665EA"/>
    <w:rsid w:val="00A7059D"/>
    <w:rsid w:val="00A861E6"/>
    <w:rsid w:val="00A97AE9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D91"/>
    <w:rsid w:val="00AC1A42"/>
    <w:rsid w:val="00AC3BAE"/>
    <w:rsid w:val="00AD1CAE"/>
    <w:rsid w:val="00AD3EFD"/>
    <w:rsid w:val="00AD4357"/>
    <w:rsid w:val="00AD504A"/>
    <w:rsid w:val="00AE2F3B"/>
    <w:rsid w:val="00B0543D"/>
    <w:rsid w:val="00B06C50"/>
    <w:rsid w:val="00B26FE5"/>
    <w:rsid w:val="00B3087D"/>
    <w:rsid w:val="00B341C0"/>
    <w:rsid w:val="00B3623E"/>
    <w:rsid w:val="00B37AA3"/>
    <w:rsid w:val="00B42E79"/>
    <w:rsid w:val="00B478A3"/>
    <w:rsid w:val="00B47D56"/>
    <w:rsid w:val="00B54480"/>
    <w:rsid w:val="00B55A0E"/>
    <w:rsid w:val="00B57433"/>
    <w:rsid w:val="00B6270E"/>
    <w:rsid w:val="00B64023"/>
    <w:rsid w:val="00B64104"/>
    <w:rsid w:val="00B73964"/>
    <w:rsid w:val="00B74A96"/>
    <w:rsid w:val="00B82743"/>
    <w:rsid w:val="00B90E9C"/>
    <w:rsid w:val="00B93F7A"/>
    <w:rsid w:val="00B9527D"/>
    <w:rsid w:val="00BA35D6"/>
    <w:rsid w:val="00BA422F"/>
    <w:rsid w:val="00BB22E4"/>
    <w:rsid w:val="00BB3183"/>
    <w:rsid w:val="00BB5D5B"/>
    <w:rsid w:val="00BB621F"/>
    <w:rsid w:val="00BB6D79"/>
    <w:rsid w:val="00BC14FF"/>
    <w:rsid w:val="00BC7EA2"/>
    <w:rsid w:val="00BD6E9C"/>
    <w:rsid w:val="00BE10E6"/>
    <w:rsid w:val="00BF15C3"/>
    <w:rsid w:val="00C01176"/>
    <w:rsid w:val="00C01A64"/>
    <w:rsid w:val="00C324BA"/>
    <w:rsid w:val="00C33697"/>
    <w:rsid w:val="00C3555E"/>
    <w:rsid w:val="00C376F1"/>
    <w:rsid w:val="00C40CB0"/>
    <w:rsid w:val="00C47452"/>
    <w:rsid w:val="00C5571A"/>
    <w:rsid w:val="00C56618"/>
    <w:rsid w:val="00C60195"/>
    <w:rsid w:val="00C601E1"/>
    <w:rsid w:val="00C639CD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C1E"/>
    <w:rsid w:val="00C94FD3"/>
    <w:rsid w:val="00C978E4"/>
    <w:rsid w:val="00CA492A"/>
    <w:rsid w:val="00CA6BA3"/>
    <w:rsid w:val="00CB3873"/>
    <w:rsid w:val="00CB65C1"/>
    <w:rsid w:val="00CB7F59"/>
    <w:rsid w:val="00CE0A0D"/>
    <w:rsid w:val="00CE2460"/>
    <w:rsid w:val="00CE5CA5"/>
    <w:rsid w:val="00CF1EA3"/>
    <w:rsid w:val="00CF5076"/>
    <w:rsid w:val="00D033B6"/>
    <w:rsid w:val="00D2043B"/>
    <w:rsid w:val="00D23139"/>
    <w:rsid w:val="00D23E07"/>
    <w:rsid w:val="00D2473F"/>
    <w:rsid w:val="00D24F8E"/>
    <w:rsid w:val="00D30FA3"/>
    <w:rsid w:val="00D33EAE"/>
    <w:rsid w:val="00D3458F"/>
    <w:rsid w:val="00D36600"/>
    <w:rsid w:val="00D41570"/>
    <w:rsid w:val="00D51067"/>
    <w:rsid w:val="00D5132D"/>
    <w:rsid w:val="00D60AF0"/>
    <w:rsid w:val="00D62EA0"/>
    <w:rsid w:val="00D66731"/>
    <w:rsid w:val="00D747EB"/>
    <w:rsid w:val="00D754B7"/>
    <w:rsid w:val="00D77D5B"/>
    <w:rsid w:val="00D77E05"/>
    <w:rsid w:val="00D823E4"/>
    <w:rsid w:val="00D8246B"/>
    <w:rsid w:val="00D84FF9"/>
    <w:rsid w:val="00D97FC5"/>
    <w:rsid w:val="00DA17C8"/>
    <w:rsid w:val="00DA39E7"/>
    <w:rsid w:val="00DA6C81"/>
    <w:rsid w:val="00DB326B"/>
    <w:rsid w:val="00DB72AB"/>
    <w:rsid w:val="00DC133D"/>
    <w:rsid w:val="00DD6570"/>
    <w:rsid w:val="00DE62B6"/>
    <w:rsid w:val="00DE6C6C"/>
    <w:rsid w:val="00DE7CBE"/>
    <w:rsid w:val="00DF4453"/>
    <w:rsid w:val="00E1028F"/>
    <w:rsid w:val="00E114C5"/>
    <w:rsid w:val="00E2571F"/>
    <w:rsid w:val="00E3024F"/>
    <w:rsid w:val="00E31406"/>
    <w:rsid w:val="00E356C6"/>
    <w:rsid w:val="00E36F9F"/>
    <w:rsid w:val="00E4167F"/>
    <w:rsid w:val="00E44F22"/>
    <w:rsid w:val="00E464F9"/>
    <w:rsid w:val="00E50A38"/>
    <w:rsid w:val="00E50FF2"/>
    <w:rsid w:val="00E529B9"/>
    <w:rsid w:val="00E5436C"/>
    <w:rsid w:val="00E56E41"/>
    <w:rsid w:val="00E6012D"/>
    <w:rsid w:val="00E61AEE"/>
    <w:rsid w:val="00E63D01"/>
    <w:rsid w:val="00E65CF4"/>
    <w:rsid w:val="00E71EC5"/>
    <w:rsid w:val="00E773E0"/>
    <w:rsid w:val="00E8121B"/>
    <w:rsid w:val="00E845BF"/>
    <w:rsid w:val="00E857DE"/>
    <w:rsid w:val="00E922E6"/>
    <w:rsid w:val="00E92624"/>
    <w:rsid w:val="00E9268D"/>
    <w:rsid w:val="00E96424"/>
    <w:rsid w:val="00EA3CC6"/>
    <w:rsid w:val="00EB078F"/>
    <w:rsid w:val="00EB4EF5"/>
    <w:rsid w:val="00EB6F4F"/>
    <w:rsid w:val="00EC53FE"/>
    <w:rsid w:val="00ED4F43"/>
    <w:rsid w:val="00ED6CB9"/>
    <w:rsid w:val="00ED7474"/>
    <w:rsid w:val="00ED79AD"/>
    <w:rsid w:val="00EE3CF2"/>
    <w:rsid w:val="00EE63C4"/>
    <w:rsid w:val="00EF1B22"/>
    <w:rsid w:val="00EF793E"/>
    <w:rsid w:val="00F14713"/>
    <w:rsid w:val="00F17AB4"/>
    <w:rsid w:val="00F20AA2"/>
    <w:rsid w:val="00F26A38"/>
    <w:rsid w:val="00F27F85"/>
    <w:rsid w:val="00F34707"/>
    <w:rsid w:val="00F36682"/>
    <w:rsid w:val="00F40CCE"/>
    <w:rsid w:val="00F40CE9"/>
    <w:rsid w:val="00F42072"/>
    <w:rsid w:val="00F460EC"/>
    <w:rsid w:val="00F5584B"/>
    <w:rsid w:val="00F56223"/>
    <w:rsid w:val="00F60A60"/>
    <w:rsid w:val="00F63433"/>
    <w:rsid w:val="00F65B5C"/>
    <w:rsid w:val="00F67A1E"/>
    <w:rsid w:val="00F70328"/>
    <w:rsid w:val="00F712E7"/>
    <w:rsid w:val="00F778C7"/>
    <w:rsid w:val="00F85B21"/>
    <w:rsid w:val="00F920BF"/>
    <w:rsid w:val="00F93B10"/>
    <w:rsid w:val="00F94C69"/>
    <w:rsid w:val="00F9521E"/>
    <w:rsid w:val="00FA1FFB"/>
    <w:rsid w:val="00FA4F69"/>
    <w:rsid w:val="00FA746D"/>
    <w:rsid w:val="00FC27BB"/>
    <w:rsid w:val="00FD204E"/>
    <w:rsid w:val="00FD3767"/>
    <w:rsid w:val="00FD40F8"/>
    <w:rsid w:val="00FD6858"/>
    <w:rsid w:val="00FE6078"/>
    <w:rsid w:val="00FF0F24"/>
    <w:rsid w:val="00FF3500"/>
    <w:rsid w:val="00FF3D53"/>
    <w:rsid w:val="00FF4A31"/>
    <w:rsid w:val="00FF5CCD"/>
    <w:rsid w:val="00FF6623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31048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347142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B26FE5"/>
    <w:pPr>
      <w:tabs>
        <w:tab w:val="left" w:pos="1728"/>
        <w:tab w:val="left" w:pos="7118"/>
      </w:tabs>
      <w:spacing w:before="120" w:after="120"/>
      <w:jc w:val="center"/>
    </w:pPr>
    <w:rPr>
      <w:bCs/>
      <w:color w:val="auto"/>
      <w:sz w:val="48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2A6940"/>
    <w:pPr>
      <w:widowControl w:val="0"/>
      <w:numPr>
        <w:numId w:val="48"/>
      </w:numPr>
      <w:spacing w:before="60" w:after="60" w:line="240" w:lineRule="auto"/>
      <w:contextualSpacing/>
      <w:jc w:val="both"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A6940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347142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B26FE5"/>
    <w:pPr>
      <w:tabs>
        <w:tab w:val="left" w:pos="1728"/>
        <w:tab w:val="left" w:pos="7118"/>
      </w:tabs>
      <w:spacing w:before="120" w:after="120"/>
      <w:jc w:val="center"/>
    </w:pPr>
    <w:rPr>
      <w:bCs/>
      <w:color w:val="auto"/>
      <w:sz w:val="48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2A6940"/>
    <w:pPr>
      <w:widowControl w:val="0"/>
      <w:numPr>
        <w:numId w:val="48"/>
      </w:numPr>
      <w:spacing w:before="60" w:after="60" w:line="240" w:lineRule="auto"/>
      <w:contextualSpacing/>
      <w:jc w:val="both"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A6940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ECA025-1FDF-4E43-B0A5-67A5B7A41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\Users\claudia.lonean\Downloads\Test Report Template.dotx</Template>
  <TotalTime>0</TotalTime>
  <Pages>7</Pages>
  <Words>553</Words>
  <Characters>3156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2021-04-03T17:38:00Z</dcterms:created>
  <dcterms:modified xsi:type="dcterms:W3CDTF">2021-04-03T17:38:00Z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