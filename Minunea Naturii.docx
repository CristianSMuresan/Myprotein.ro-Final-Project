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B8C36" w14:textId="77777777" w:rsidR="005E36C1" w:rsidRDefault="005E36C1" w:rsidP="00027C32">
      <w:pPr>
        <w:pStyle w:val="Title"/>
      </w:pPr>
    </w:p>
    <w:p w14:paraId="34FEBBB3" w14:textId="77777777" w:rsidR="005E36C1" w:rsidRDefault="005E36C1" w:rsidP="00F94C69">
      <w:pPr>
        <w:pStyle w:val="Title"/>
        <w:rPr>
          <w:sz w:val="48"/>
        </w:rPr>
      </w:pPr>
    </w:p>
    <w:p w14:paraId="2B7391D4" w14:textId="77777777" w:rsidR="005E36C1" w:rsidRDefault="005E36C1" w:rsidP="00F94C69">
      <w:pPr>
        <w:pStyle w:val="Title"/>
        <w:rPr>
          <w:sz w:val="48"/>
        </w:rPr>
      </w:pPr>
    </w:p>
    <w:p w14:paraId="0BAE36A7" w14:textId="77777777" w:rsidR="005E36C1" w:rsidRDefault="005E36C1" w:rsidP="00F94C69">
      <w:pPr>
        <w:pStyle w:val="Title"/>
        <w:rPr>
          <w:sz w:val="48"/>
        </w:rPr>
      </w:pPr>
    </w:p>
    <w:p w14:paraId="357366D5" w14:textId="77777777" w:rsidR="005E36C1" w:rsidRDefault="005E36C1" w:rsidP="00F94C69">
      <w:pPr>
        <w:pStyle w:val="Title"/>
        <w:rPr>
          <w:sz w:val="48"/>
        </w:rPr>
      </w:pPr>
    </w:p>
    <w:p w14:paraId="273CBBC4" w14:textId="77777777" w:rsidR="005E36C1" w:rsidRDefault="005E36C1" w:rsidP="00F94C69">
      <w:pPr>
        <w:pStyle w:val="Title"/>
        <w:rPr>
          <w:sz w:val="48"/>
        </w:rPr>
      </w:pPr>
    </w:p>
    <w:p w14:paraId="5FFC257E" w14:textId="77777777" w:rsidR="00F94C69" w:rsidRPr="00D96388" w:rsidRDefault="00524A7A" w:rsidP="00F94C69">
      <w:pPr>
        <w:pStyle w:val="Title"/>
        <w:rPr>
          <w:color w:val="auto"/>
          <w:u w:val="thick"/>
        </w:rPr>
      </w:pPr>
      <w:bookmarkStart w:id="0" w:name="_GoBack"/>
      <w:r>
        <w:rPr>
          <w:sz w:val="48"/>
        </w:rPr>
        <w:t xml:space="preserve">Test </w:t>
      </w:r>
      <w:r w:rsidR="007C688E">
        <w:rPr>
          <w:sz w:val="48"/>
        </w:rPr>
        <w:t>Report</w:t>
      </w:r>
      <w:r w:rsidR="0075588D">
        <w:rPr>
          <w:sz w:val="48"/>
        </w:rPr>
        <w:t> :</w:t>
      </w:r>
      <w:r w:rsidR="00313021">
        <w:rPr>
          <w:sz w:val="48"/>
        </w:rPr>
        <w:t xml:space="preserve"> </w:t>
      </w:r>
      <w:proofErr w:type="spellStart"/>
      <w:r w:rsidR="00313021" w:rsidRPr="00D96388">
        <w:rPr>
          <w:color w:val="auto"/>
          <w:sz w:val="48"/>
          <w:u w:val="thick"/>
        </w:rPr>
        <w:t>Minunea</w:t>
      </w:r>
      <w:proofErr w:type="spellEnd"/>
      <w:r w:rsidR="00313021" w:rsidRPr="00D96388">
        <w:rPr>
          <w:color w:val="auto"/>
          <w:sz w:val="48"/>
          <w:u w:val="thick"/>
        </w:rPr>
        <w:t xml:space="preserve"> </w:t>
      </w:r>
      <w:proofErr w:type="spellStart"/>
      <w:r w:rsidR="00313021" w:rsidRPr="00D96388">
        <w:rPr>
          <w:color w:val="auto"/>
          <w:sz w:val="48"/>
          <w:u w:val="thick"/>
        </w:rPr>
        <w:t>Naturii</w:t>
      </w:r>
      <w:proofErr w:type="spellEnd"/>
    </w:p>
    <w:p w14:paraId="67374410" w14:textId="77777777" w:rsidR="00F94C69" w:rsidRDefault="00F94C69" w:rsidP="000E396A"/>
    <w:p w14:paraId="4E3B0C3A" w14:textId="77777777" w:rsidR="00312DEC" w:rsidRDefault="00312DEC" w:rsidP="000E396A"/>
    <w:p w14:paraId="4A50F4EC" w14:textId="77777777" w:rsidR="00312DEC" w:rsidRDefault="00312DEC" w:rsidP="000E396A"/>
    <w:p w14:paraId="1ED0D223" w14:textId="77777777" w:rsidR="00F94C69" w:rsidRDefault="00F94C69" w:rsidP="000E396A"/>
    <w:p w14:paraId="4C1A385E" w14:textId="77777777" w:rsidR="00F94C69" w:rsidRDefault="00F94C69" w:rsidP="000E396A"/>
    <w:p w14:paraId="24F15C12" w14:textId="77777777"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</w:p>
    <w:p w14:paraId="5A65E3EC" w14:textId="1636D1D0" w:rsidR="00245573" w:rsidRPr="00027C32" w:rsidRDefault="005E36C1" w:rsidP="00245573">
      <w:pPr>
        <w:pStyle w:val="Body"/>
        <w:rPr>
          <w:color w:val="auto"/>
          <w:sz w:val="28"/>
          <w:szCs w:val="28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>ocument Date</w:t>
      </w:r>
      <w:r w:rsidR="00245573" w:rsidRPr="00027C32">
        <w:rPr>
          <w:color w:val="auto"/>
          <w:sz w:val="28"/>
          <w:szCs w:val="28"/>
          <w:lang w:val="fr-FR"/>
        </w:rPr>
        <w:t xml:space="preserve">: </w:t>
      </w:r>
      <w:r w:rsidR="00027C32">
        <w:rPr>
          <w:color w:val="auto"/>
          <w:sz w:val="28"/>
          <w:szCs w:val="28"/>
          <w:lang w:val="fr-FR"/>
        </w:rPr>
        <w:t>08.02.2021</w:t>
      </w:r>
    </w:p>
    <w:p w14:paraId="11E5B638" w14:textId="77777777"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14:paraId="348C41E2" w14:textId="77777777" w:rsidR="005E36C1" w:rsidRPr="00AE2F3B" w:rsidRDefault="005E36C1" w:rsidP="00245573">
      <w:pPr>
        <w:pStyle w:val="Body"/>
        <w:rPr>
          <w:lang w:val="fr-FR"/>
        </w:rPr>
      </w:pPr>
    </w:p>
    <w:p w14:paraId="03C85625" w14:textId="77777777" w:rsidR="00B73964" w:rsidRDefault="00334EB6" w:rsidP="00334EB6">
      <w:pPr>
        <w:pStyle w:val="Tableofcontents0"/>
        <w:rPr>
          <w:noProof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"1-6" </w:instrText>
      </w:r>
      <w:r>
        <w:rPr>
          <w:b/>
          <w:bCs/>
          <w:caps/>
        </w:rPr>
        <w:fldChar w:fldCharType="separate"/>
      </w:r>
    </w:p>
    <w:p w14:paraId="379D7127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_Toc463037915 \h </w:instrText>
      </w:r>
      <w:r>
        <w:fldChar w:fldCharType="separate"/>
      </w:r>
      <w:r>
        <w:t>4</w:t>
      </w:r>
      <w:r>
        <w:fldChar w:fldCharType="end"/>
      </w:r>
    </w:p>
    <w:p w14:paraId="2E0AC959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_Toc463037916 \h </w:instrText>
      </w:r>
      <w:r>
        <w:fldChar w:fldCharType="separate"/>
      </w:r>
      <w:r>
        <w:t>4</w:t>
      </w:r>
      <w:r>
        <w:fldChar w:fldCharType="end"/>
      </w:r>
    </w:p>
    <w:p w14:paraId="6EDB2F8D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_Toc463037917 \h </w:instrText>
      </w:r>
      <w:r>
        <w:fldChar w:fldCharType="separate"/>
      </w:r>
      <w:r>
        <w:t>4</w:t>
      </w:r>
      <w:r>
        <w:fldChar w:fldCharType="end"/>
      </w:r>
    </w:p>
    <w:p w14:paraId="69BC145A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_Toc463037918 \h </w:instrText>
      </w:r>
      <w:r>
        <w:fldChar w:fldCharType="separate"/>
      </w:r>
      <w:r>
        <w:t>5</w:t>
      </w:r>
      <w:r>
        <w:fldChar w:fldCharType="end"/>
      </w:r>
    </w:p>
    <w:p w14:paraId="6F65C2B1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_Toc463037919 \h </w:instrText>
      </w:r>
      <w:r>
        <w:fldChar w:fldCharType="separate"/>
      </w:r>
      <w:r>
        <w:t>5</w:t>
      </w:r>
      <w:r>
        <w:fldChar w:fldCharType="end"/>
      </w:r>
    </w:p>
    <w:p w14:paraId="2DEB0620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_Toc463037920 \h </w:instrText>
      </w:r>
      <w:r>
        <w:fldChar w:fldCharType="separate"/>
      </w:r>
      <w:r>
        <w:t>5</w:t>
      </w:r>
      <w:r>
        <w:fldChar w:fldCharType="end"/>
      </w:r>
    </w:p>
    <w:p w14:paraId="2C56BCFD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_Toc463037921 \h </w:instrText>
      </w:r>
      <w:r>
        <w:fldChar w:fldCharType="separate"/>
      </w:r>
      <w:r>
        <w:t>6</w:t>
      </w:r>
      <w:r>
        <w:fldChar w:fldCharType="end"/>
      </w:r>
    </w:p>
    <w:p w14:paraId="169CF4B4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_Toc463037922 \h </w:instrText>
      </w:r>
      <w:r>
        <w:fldChar w:fldCharType="separate"/>
      </w:r>
      <w:r>
        <w:t>6</w:t>
      </w:r>
      <w:r>
        <w:fldChar w:fldCharType="end"/>
      </w:r>
    </w:p>
    <w:p w14:paraId="1E64591C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_Toc463037923 \h </w:instrText>
      </w:r>
      <w:r>
        <w:fldChar w:fldCharType="separate"/>
      </w:r>
      <w:r>
        <w:t>6</w:t>
      </w:r>
      <w:r>
        <w:fldChar w:fldCharType="end"/>
      </w:r>
    </w:p>
    <w:p w14:paraId="0ABB5819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_Toc463037924 \h </w:instrText>
      </w:r>
      <w:r>
        <w:fldChar w:fldCharType="separate"/>
      </w:r>
      <w:r>
        <w:t>6</w:t>
      </w:r>
      <w:r>
        <w:fldChar w:fldCharType="end"/>
      </w:r>
    </w:p>
    <w:p w14:paraId="502F7127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_Toc463037925 \h </w:instrText>
      </w:r>
      <w:r>
        <w:fldChar w:fldCharType="separate"/>
      </w:r>
      <w:r>
        <w:t>7</w:t>
      </w:r>
      <w:r>
        <w:fldChar w:fldCharType="end"/>
      </w:r>
    </w:p>
    <w:p w14:paraId="4714B63E" w14:textId="77777777"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1" w:name="_Toc381091466"/>
    </w:p>
    <w:p w14:paraId="00A03089" w14:textId="77777777" w:rsidR="007C688E" w:rsidRDefault="007C688E" w:rsidP="00822D78">
      <w:pPr>
        <w:pStyle w:val="Heading1"/>
      </w:pPr>
      <w:bookmarkStart w:id="2" w:name="_Toc302146247"/>
      <w:bookmarkStart w:id="3" w:name="_Toc463037915"/>
      <w:bookmarkStart w:id="4" w:name="_Toc440274109"/>
      <w:r>
        <w:lastRenderedPageBreak/>
        <w:t>Testing Scope</w:t>
      </w:r>
      <w:bookmarkEnd w:id="2"/>
      <w:bookmarkEnd w:id="3"/>
    </w:p>
    <w:p w14:paraId="1C729A3D" w14:textId="77777777"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14:paraId="0BD0BAA4" w14:textId="77777777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14:paraId="7393DEEA" w14:textId="77777777" w:rsidR="00822D78" w:rsidRPr="00931529" w:rsidRDefault="00822D78" w:rsidP="0031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14:paraId="0ADBAAAA" w14:textId="77777777" w:rsidR="00822D78" w:rsidRPr="00931529" w:rsidRDefault="00822D78" w:rsidP="0031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14:paraId="282EE9FE" w14:textId="77777777" w:rsidR="00822D78" w:rsidRPr="00931529" w:rsidRDefault="00822D78" w:rsidP="0031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2AD36B86" w14:textId="77777777" w:rsidR="00822D78" w:rsidRDefault="00822D78" w:rsidP="003130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Deloyment</w:t>
            </w:r>
            <w:proofErr w:type="spellEnd"/>
            <w:r>
              <w:rPr>
                <w:sz w:val="18"/>
                <w:szCs w:val="18"/>
              </w:rPr>
              <w:t xml:space="preserve"> Date</w:t>
            </w:r>
          </w:p>
        </w:tc>
      </w:tr>
      <w:tr w:rsidR="00822D78" w:rsidRPr="00027C32" w14:paraId="555408B6" w14:textId="77777777" w:rsidTr="00822D78">
        <w:trPr>
          <w:trHeight w:val="500"/>
        </w:trPr>
        <w:tc>
          <w:tcPr>
            <w:tcW w:w="2880" w:type="dxa"/>
          </w:tcPr>
          <w:p w14:paraId="6194D994" w14:textId="77777777" w:rsidR="00822D78" w:rsidRPr="00027C32" w:rsidRDefault="00313021" w:rsidP="00313021">
            <w:pPr>
              <w:pStyle w:val="InfoParagraph1"/>
              <w:rPr>
                <w:color w:val="auto"/>
                <w:sz w:val="24"/>
                <w:szCs w:val="24"/>
              </w:rPr>
            </w:pPr>
            <w:r w:rsidRPr="00027C32">
              <w:rPr>
                <w:color w:val="auto"/>
                <w:sz w:val="24"/>
                <w:szCs w:val="24"/>
              </w:rPr>
              <w:t xml:space="preserve">Cos de </w:t>
            </w:r>
            <w:proofErr w:type="spellStart"/>
            <w:r w:rsidRPr="00027C32">
              <w:rPr>
                <w:color w:val="auto"/>
                <w:sz w:val="24"/>
                <w:szCs w:val="24"/>
              </w:rPr>
              <w:t>cumparaturi</w:t>
            </w:r>
            <w:proofErr w:type="spellEnd"/>
          </w:p>
        </w:tc>
        <w:tc>
          <w:tcPr>
            <w:tcW w:w="1890" w:type="dxa"/>
          </w:tcPr>
          <w:p w14:paraId="266BDEDB" w14:textId="6D9F0B77" w:rsidR="00822D78" w:rsidRPr="00027C32" w:rsidRDefault="00027C32" w:rsidP="00313021">
            <w:pPr>
              <w:pStyle w:val="InfoParagraph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15</w:t>
            </w:r>
            <w:r w:rsidR="00313021" w:rsidRPr="00027C32">
              <w:rPr>
                <w:color w:val="auto"/>
                <w:sz w:val="24"/>
                <w:szCs w:val="24"/>
              </w:rPr>
              <w:t>-20.01.2021</w:t>
            </w:r>
          </w:p>
        </w:tc>
        <w:tc>
          <w:tcPr>
            <w:tcW w:w="2070" w:type="dxa"/>
          </w:tcPr>
          <w:p w14:paraId="1351341B" w14:textId="77777777" w:rsidR="00822D78" w:rsidRPr="00027C32" w:rsidRDefault="00313021" w:rsidP="00313021">
            <w:pPr>
              <w:pStyle w:val="InfoParagraph1"/>
              <w:rPr>
                <w:color w:val="auto"/>
                <w:sz w:val="24"/>
                <w:szCs w:val="24"/>
              </w:rPr>
            </w:pPr>
            <w:r w:rsidRPr="00027C32">
              <w:rPr>
                <w:color w:val="auto"/>
                <w:sz w:val="24"/>
                <w:szCs w:val="24"/>
              </w:rPr>
              <w:t xml:space="preserve">      1</w:t>
            </w:r>
          </w:p>
        </w:tc>
        <w:tc>
          <w:tcPr>
            <w:tcW w:w="2517" w:type="dxa"/>
          </w:tcPr>
          <w:p w14:paraId="2D489A4B" w14:textId="58FA705A" w:rsidR="00822D78" w:rsidRPr="00027C32" w:rsidRDefault="00027C32" w:rsidP="00313021">
            <w:pPr>
              <w:pStyle w:val="InfoParagraph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14.01</w:t>
            </w:r>
            <w:r w:rsidR="00313021" w:rsidRPr="00027C32">
              <w:rPr>
                <w:color w:val="auto"/>
                <w:sz w:val="24"/>
                <w:szCs w:val="24"/>
              </w:rPr>
              <w:t>.2021</w:t>
            </w:r>
          </w:p>
        </w:tc>
      </w:tr>
      <w:tr w:rsidR="00313021" w:rsidRPr="00027C32" w14:paraId="6BCC17B5" w14:textId="77777777" w:rsidTr="00822D78">
        <w:trPr>
          <w:trHeight w:val="500"/>
        </w:trPr>
        <w:tc>
          <w:tcPr>
            <w:tcW w:w="2880" w:type="dxa"/>
          </w:tcPr>
          <w:p w14:paraId="13DF0350" w14:textId="77777777" w:rsidR="00313021" w:rsidRPr="00027C32" w:rsidRDefault="00313021" w:rsidP="00313021">
            <w:pPr>
              <w:rPr>
                <w:color w:val="auto"/>
              </w:rPr>
            </w:pPr>
            <w:proofErr w:type="spellStart"/>
            <w:r w:rsidRPr="00027C32">
              <w:rPr>
                <w:color w:val="auto"/>
              </w:rPr>
              <w:t>Produse</w:t>
            </w:r>
            <w:proofErr w:type="spellEnd"/>
          </w:p>
        </w:tc>
        <w:tc>
          <w:tcPr>
            <w:tcW w:w="1890" w:type="dxa"/>
          </w:tcPr>
          <w:p w14:paraId="6D8EDBB1" w14:textId="3686AAC5" w:rsidR="00313021" w:rsidRPr="00027C32" w:rsidRDefault="00027C32" w:rsidP="00313021">
            <w:pPr>
              <w:pStyle w:val="InfoParagraph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15</w:t>
            </w:r>
            <w:r w:rsidR="00313021" w:rsidRPr="00027C32">
              <w:rPr>
                <w:color w:val="auto"/>
                <w:sz w:val="24"/>
                <w:szCs w:val="24"/>
              </w:rPr>
              <w:t>-20.01.2021</w:t>
            </w:r>
          </w:p>
        </w:tc>
        <w:tc>
          <w:tcPr>
            <w:tcW w:w="2070" w:type="dxa"/>
          </w:tcPr>
          <w:p w14:paraId="1C8F0805" w14:textId="77777777" w:rsidR="00313021" w:rsidRPr="00027C32" w:rsidRDefault="00313021" w:rsidP="00313021">
            <w:r w:rsidRPr="00027C32">
              <w:t xml:space="preserve">        1</w:t>
            </w:r>
          </w:p>
        </w:tc>
        <w:tc>
          <w:tcPr>
            <w:tcW w:w="2517" w:type="dxa"/>
          </w:tcPr>
          <w:p w14:paraId="36335EE4" w14:textId="2EB71CB5" w:rsidR="00313021" w:rsidRPr="00027C32" w:rsidRDefault="00027C32" w:rsidP="00313021">
            <w:r>
              <w:t>14.01</w:t>
            </w:r>
            <w:r w:rsidR="00313021" w:rsidRPr="00027C32">
              <w:t>.2021</w:t>
            </w:r>
          </w:p>
        </w:tc>
      </w:tr>
      <w:tr w:rsidR="00313021" w:rsidRPr="00027C32" w14:paraId="7A2B3A2F" w14:textId="77777777" w:rsidTr="00822D78">
        <w:trPr>
          <w:trHeight w:val="500"/>
        </w:trPr>
        <w:tc>
          <w:tcPr>
            <w:tcW w:w="2880" w:type="dxa"/>
          </w:tcPr>
          <w:p w14:paraId="0FB67484" w14:textId="77777777" w:rsidR="00313021" w:rsidRPr="00027C32" w:rsidRDefault="00313021" w:rsidP="00313021">
            <w:r w:rsidRPr="00027C32">
              <w:t>Homepage</w:t>
            </w:r>
          </w:p>
        </w:tc>
        <w:tc>
          <w:tcPr>
            <w:tcW w:w="1890" w:type="dxa"/>
          </w:tcPr>
          <w:p w14:paraId="65A0A5DF" w14:textId="2C9987D0" w:rsidR="00313021" w:rsidRPr="00027C32" w:rsidRDefault="00027C32" w:rsidP="00313021">
            <w:pPr>
              <w:pStyle w:val="InfoParagraph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15-</w:t>
            </w:r>
            <w:r w:rsidR="00313021" w:rsidRPr="00027C32">
              <w:rPr>
                <w:color w:val="auto"/>
                <w:sz w:val="24"/>
                <w:szCs w:val="24"/>
              </w:rPr>
              <w:t>20.01.2021</w:t>
            </w:r>
          </w:p>
        </w:tc>
        <w:tc>
          <w:tcPr>
            <w:tcW w:w="2070" w:type="dxa"/>
          </w:tcPr>
          <w:p w14:paraId="5F084582" w14:textId="77777777" w:rsidR="00313021" w:rsidRPr="00027C32" w:rsidRDefault="00313021" w:rsidP="00313021">
            <w:r w:rsidRPr="00027C32">
              <w:t xml:space="preserve">      1</w:t>
            </w:r>
          </w:p>
        </w:tc>
        <w:tc>
          <w:tcPr>
            <w:tcW w:w="2517" w:type="dxa"/>
          </w:tcPr>
          <w:p w14:paraId="5B5F82D6" w14:textId="297A651B" w:rsidR="00313021" w:rsidRPr="00027C32" w:rsidRDefault="00027C32" w:rsidP="00313021">
            <w:r>
              <w:t>14.01</w:t>
            </w:r>
            <w:r w:rsidR="00313021" w:rsidRPr="00027C32">
              <w:t>.2021</w:t>
            </w:r>
          </w:p>
        </w:tc>
      </w:tr>
    </w:tbl>
    <w:p w14:paraId="6764133C" w14:textId="77777777" w:rsidR="005E36C1" w:rsidRPr="00027C32" w:rsidRDefault="005E36C1" w:rsidP="005E36C1">
      <w:pPr>
        <w:pStyle w:val="Body"/>
        <w:rPr>
          <w:sz w:val="24"/>
          <w:szCs w:val="24"/>
        </w:rPr>
      </w:pPr>
    </w:p>
    <w:p w14:paraId="0542CFE0" w14:textId="3B054F12" w:rsidR="00313021" w:rsidRPr="00027C32" w:rsidRDefault="00027C32" w:rsidP="00313021">
      <w:pPr>
        <w:pStyle w:val="InfoParagraph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Account     </w:t>
      </w:r>
      <w:r w:rsidR="00313021" w:rsidRPr="00027C32">
        <w:rPr>
          <w:color w:val="auto"/>
          <w:sz w:val="24"/>
          <w:szCs w:val="24"/>
        </w:rPr>
        <w:t xml:space="preserve">  </w:t>
      </w:r>
      <w:r>
        <w:rPr>
          <w:color w:val="auto"/>
          <w:sz w:val="24"/>
          <w:szCs w:val="24"/>
        </w:rPr>
        <w:t xml:space="preserve">    </w:t>
      </w:r>
      <w:r w:rsidR="00313021" w:rsidRPr="00027C32">
        <w:rPr>
          <w:color w:val="auto"/>
          <w:sz w:val="24"/>
          <w:szCs w:val="24"/>
        </w:rPr>
        <w:t xml:space="preserve"> 15.01-20.01.2021</w:t>
      </w:r>
      <w:r w:rsidR="00313021" w:rsidRPr="00027C32"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         </w:t>
      </w:r>
      <w:r w:rsidR="00313021" w:rsidRPr="00027C32">
        <w:rPr>
          <w:color w:val="auto"/>
          <w:sz w:val="24"/>
          <w:szCs w:val="24"/>
        </w:rPr>
        <w:t>1</w:t>
      </w:r>
      <w:r w:rsidR="00313021" w:rsidRPr="00027C32">
        <w:rPr>
          <w:color w:val="auto"/>
          <w:sz w:val="24"/>
          <w:szCs w:val="24"/>
        </w:rPr>
        <w:tab/>
      </w:r>
      <w:r w:rsidR="00313021" w:rsidRPr="00027C32"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      14.01</w:t>
      </w:r>
      <w:r w:rsidR="00313021" w:rsidRPr="00027C32">
        <w:rPr>
          <w:color w:val="auto"/>
          <w:sz w:val="24"/>
          <w:szCs w:val="24"/>
        </w:rPr>
        <w:t>.2021</w:t>
      </w:r>
    </w:p>
    <w:p w14:paraId="6F2D6724" w14:textId="77777777" w:rsidR="005E36C1" w:rsidRPr="00D96388" w:rsidRDefault="00313021" w:rsidP="005E36C1">
      <w:pPr>
        <w:pStyle w:val="Body"/>
        <w:rPr>
          <w:color w:val="auto"/>
        </w:rPr>
      </w:pPr>
      <w:r w:rsidRPr="00D96388">
        <w:rPr>
          <w:color w:val="auto"/>
        </w:rPr>
        <w:tab/>
      </w:r>
    </w:p>
    <w:p w14:paraId="3BDAB4B5" w14:textId="77777777" w:rsidR="00524A7A" w:rsidRDefault="005E36C1" w:rsidP="000D3BFB">
      <w:pPr>
        <w:pStyle w:val="Heading2"/>
      </w:pPr>
      <w:bookmarkStart w:id="5" w:name="_Toc463037916"/>
      <w:r>
        <w:t xml:space="preserve">Test </w:t>
      </w:r>
      <w:r w:rsidR="007C688E" w:rsidRPr="007C688E">
        <w:t>Environment</w:t>
      </w:r>
      <w:bookmarkEnd w:id="5"/>
    </w:p>
    <w:p w14:paraId="50535B7F" w14:textId="77777777"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14:paraId="44745176" w14:textId="77777777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14:paraId="28E9E583" w14:textId="77777777" w:rsidR="007C688E" w:rsidRPr="00027C32" w:rsidRDefault="00822D78" w:rsidP="0031302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14:paraId="3016AC48" w14:textId="77777777" w:rsidR="007C688E" w:rsidRPr="00027C32" w:rsidRDefault="007C688E" w:rsidP="0031302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70DC09E4" w14:textId="77777777" w:rsidR="007C688E" w:rsidRPr="00027C32" w:rsidRDefault="007C688E" w:rsidP="0031302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Comments</w:t>
            </w:r>
          </w:p>
        </w:tc>
      </w:tr>
      <w:tr w:rsidR="007C688E" w:rsidRPr="00931529" w14:paraId="146C0EE2" w14:textId="77777777" w:rsidTr="00822D78">
        <w:trPr>
          <w:trHeight w:val="500"/>
        </w:trPr>
        <w:tc>
          <w:tcPr>
            <w:tcW w:w="3060" w:type="dxa"/>
          </w:tcPr>
          <w:p w14:paraId="3D65E96B" w14:textId="77777777" w:rsidR="007C688E" w:rsidRPr="00027C32" w:rsidRDefault="00822D78" w:rsidP="007C688E">
            <w:pPr>
              <w:pStyle w:val="InfoParagraph1"/>
              <w:rPr>
                <w:color w:val="auto"/>
                <w:szCs w:val="18"/>
              </w:rPr>
            </w:pPr>
            <w:r w:rsidRPr="00027C32">
              <w:rPr>
                <w:color w:val="auto"/>
                <w:szCs w:val="18"/>
              </w:rPr>
              <w:t>Test/Staging/Production</w:t>
            </w:r>
          </w:p>
        </w:tc>
        <w:tc>
          <w:tcPr>
            <w:tcW w:w="3510" w:type="dxa"/>
          </w:tcPr>
          <w:p w14:paraId="09B887A4" w14:textId="77777777" w:rsidR="007C688E" w:rsidRPr="00027C32" w:rsidRDefault="00822D78" w:rsidP="007C688E">
            <w:pPr>
              <w:pStyle w:val="InfoParagraph1"/>
              <w:rPr>
                <w:color w:val="auto"/>
                <w:szCs w:val="18"/>
              </w:rPr>
            </w:pPr>
            <w:r w:rsidRPr="00027C32">
              <w:rPr>
                <w:color w:val="auto"/>
                <w:szCs w:val="18"/>
              </w:rPr>
              <w:t>Browsers, OS, devices</w:t>
            </w:r>
          </w:p>
        </w:tc>
        <w:tc>
          <w:tcPr>
            <w:tcW w:w="2786" w:type="dxa"/>
          </w:tcPr>
          <w:p w14:paraId="073842EC" w14:textId="77777777" w:rsidR="007C688E" w:rsidRPr="00027C32" w:rsidRDefault="007C688E" w:rsidP="007C688E">
            <w:pPr>
              <w:pStyle w:val="InfoParagraph1"/>
              <w:rPr>
                <w:sz w:val="28"/>
                <w:szCs w:val="28"/>
              </w:rPr>
            </w:pPr>
          </w:p>
        </w:tc>
      </w:tr>
      <w:tr w:rsidR="007C688E" w:rsidRPr="00931529" w14:paraId="1B9568DE" w14:textId="77777777" w:rsidTr="00822D78">
        <w:trPr>
          <w:trHeight w:val="500"/>
        </w:trPr>
        <w:tc>
          <w:tcPr>
            <w:tcW w:w="3060" w:type="dxa"/>
          </w:tcPr>
          <w:p w14:paraId="1083C1F5" w14:textId="77777777" w:rsidR="007C688E" w:rsidRPr="00027C32" w:rsidRDefault="0075588D" w:rsidP="0031302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Production</w:t>
            </w:r>
          </w:p>
        </w:tc>
        <w:tc>
          <w:tcPr>
            <w:tcW w:w="3510" w:type="dxa"/>
          </w:tcPr>
          <w:p w14:paraId="29B47CEB" w14:textId="4C224B6E" w:rsidR="007C688E" w:rsidRPr="00027C32" w:rsidRDefault="0075588D" w:rsidP="0031302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Chrome</w:t>
            </w:r>
            <w:r w:rsidR="00027C32">
              <w:rPr>
                <w:sz w:val="28"/>
                <w:szCs w:val="28"/>
              </w:rPr>
              <w:t xml:space="preserve"> 14.2</w:t>
            </w:r>
            <w:r w:rsidRPr="00027C32">
              <w:rPr>
                <w:sz w:val="28"/>
                <w:szCs w:val="28"/>
              </w:rPr>
              <w:t>, Opera</w:t>
            </w:r>
            <w:r w:rsidR="00027C32">
              <w:rPr>
                <w:sz w:val="28"/>
                <w:szCs w:val="28"/>
              </w:rPr>
              <w:t xml:space="preserve"> 10.2</w:t>
            </w:r>
            <w:r w:rsidRPr="00027C32">
              <w:rPr>
                <w:sz w:val="28"/>
                <w:szCs w:val="28"/>
              </w:rPr>
              <w:t>, Safari</w:t>
            </w:r>
            <w:r w:rsidR="00027C32">
              <w:rPr>
                <w:sz w:val="28"/>
                <w:szCs w:val="28"/>
              </w:rPr>
              <w:t xml:space="preserve"> 11.4</w:t>
            </w:r>
          </w:p>
        </w:tc>
        <w:tc>
          <w:tcPr>
            <w:tcW w:w="2786" w:type="dxa"/>
          </w:tcPr>
          <w:p w14:paraId="0C28FD98" w14:textId="77777777" w:rsidR="007C688E" w:rsidRPr="00027C32" w:rsidRDefault="007C688E" w:rsidP="00313021">
            <w:pPr>
              <w:rPr>
                <w:sz w:val="28"/>
                <w:szCs w:val="28"/>
              </w:rPr>
            </w:pPr>
          </w:p>
        </w:tc>
      </w:tr>
      <w:tr w:rsidR="007C688E" w:rsidRPr="00931529" w14:paraId="09015D7C" w14:textId="77777777" w:rsidTr="00822D78">
        <w:trPr>
          <w:trHeight w:val="500"/>
        </w:trPr>
        <w:tc>
          <w:tcPr>
            <w:tcW w:w="3060" w:type="dxa"/>
          </w:tcPr>
          <w:p w14:paraId="4DE4CC69" w14:textId="77777777" w:rsidR="007C688E" w:rsidRPr="00931529" w:rsidRDefault="007C688E" w:rsidP="00313021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14:paraId="5D82C816" w14:textId="77777777" w:rsidR="007C688E" w:rsidRPr="00931529" w:rsidRDefault="007C688E" w:rsidP="00313021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14:paraId="7D42DC10" w14:textId="77777777" w:rsidR="007C688E" w:rsidRPr="00931529" w:rsidRDefault="007C688E" w:rsidP="00313021">
            <w:pPr>
              <w:rPr>
                <w:sz w:val="18"/>
                <w:szCs w:val="18"/>
              </w:rPr>
            </w:pPr>
          </w:p>
        </w:tc>
      </w:tr>
    </w:tbl>
    <w:p w14:paraId="146C0157" w14:textId="77777777" w:rsidR="00524A7A" w:rsidRDefault="007C688E" w:rsidP="000D3BFB">
      <w:pPr>
        <w:pStyle w:val="Heading2"/>
      </w:pPr>
      <w:bookmarkStart w:id="6" w:name="_Toc463037917"/>
      <w:r>
        <w:t>Testing Team</w:t>
      </w:r>
      <w:bookmarkEnd w:id="6"/>
    </w:p>
    <w:p w14:paraId="0E7C2F4A" w14:textId="77777777"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14:paraId="7B122244" w14:textId="77777777" w:rsidTr="00313021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4D2EE4B3" w14:textId="77777777" w:rsidR="007C688E" w:rsidRPr="00931529" w:rsidRDefault="007C688E" w:rsidP="0031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1B08976C" w14:textId="77777777" w:rsidR="007C688E" w:rsidRPr="00931529" w:rsidRDefault="007C688E" w:rsidP="0031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33A5CF65" w14:textId="77777777" w:rsidR="007C688E" w:rsidRPr="00931529" w:rsidRDefault="007C688E" w:rsidP="0031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027C32" w14:paraId="395E6D50" w14:textId="77777777" w:rsidTr="00313021">
        <w:trPr>
          <w:trHeight w:val="500"/>
        </w:trPr>
        <w:tc>
          <w:tcPr>
            <w:tcW w:w="2552" w:type="dxa"/>
          </w:tcPr>
          <w:p w14:paraId="01B97CF9" w14:textId="77777777" w:rsidR="007C688E" w:rsidRPr="00027C32" w:rsidRDefault="0075588D" w:rsidP="0031302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Sr. Tester</w:t>
            </w:r>
          </w:p>
        </w:tc>
        <w:tc>
          <w:tcPr>
            <w:tcW w:w="2551" w:type="dxa"/>
          </w:tcPr>
          <w:p w14:paraId="43FC1015" w14:textId="77777777" w:rsidR="007C688E" w:rsidRPr="00027C32" w:rsidRDefault="0075588D" w:rsidP="0031302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Mina</w:t>
            </w:r>
          </w:p>
        </w:tc>
        <w:tc>
          <w:tcPr>
            <w:tcW w:w="4253" w:type="dxa"/>
          </w:tcPr>
          <w:p w14:paraId="3801D53E" w14:textId="77777777" w:rsidR="007C688E" w:rsidRPr="00027C32" w:rsidRDefault="0075588D" w:rsidP="0031302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40h</w:t>
            </w:r>
          </w:p>
        </w:tc>
      </w:tr>
      <w:tr w:rsidR="007C688E" w:rsidRPr="00027C32" w14:paraId="40998D2D" w14:textId="77777777" w:rsidTr="00313021">
        <w:trPr>
          <w:trHeight w:val="500"/>
        </w:trPr>
        <w:tc>
          <w:tcPr>
            <w:tcW w:w="2552" w:type="dxa"/>
          </w:tcPr>
          <w:p w14:paraId="76945BF8" w14:textId="77777777" w:rsidR="007C688E" w:rsidRPr="00027C32" w:rsidRDefault="0075588D" w:rsidP="0031302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Jr. Tester</w:t>
            </w:r>
          </w:p>
        </w:tc>
        <w:tc>
          <w:tcPr>
            <w:tcW w:w="2551" w:type="dxa"/>
          </w:tcPr>
          <w:p w14:paraId="349924FE" w14:textId="77777777" w:rsidR="007C688E" w:rsidRPr="00027C32" w:rsidRDefault="0075588D" w:rsidP="00313021">
            <w:pPr>
              <w:rPr>
                <w:sz w:val="28"/>
                <w:szCs w:val="28"/>
              </w:rPr>
            </w:pPr>
            <w:proofErr w:type="spellStart"/>
            <w:r w:rsidRPr="00027C32">
              <w:rPr>
                <w:sz w:val="28"/>
                <w:szCs w:val="28"/>
              </w:rPr>
              <w:t>Cristi</w:t>
            </w:r>
            <w:proofErr w:type="spellEnd"/>
          </w:p>
        </w:tc>
        <w:tc>
          <w:tcPr>
            <w:tcW w:w="4253" w:type="dxa"/>
          </w:tcPr>
          <w:p w14:paraId="722CED53" w14:textId="77777777" w:rsidR="007C688E" w:rsidRPr="00027C32" w:rsidRDefault="0075588D" w:rsidP="0031302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40h</w:t>
            </w:r>
          </w:p>
        </w:tc>
      </w:tr>
      <w:tr w:rsidR="007C688E" w:rsidRPr="00027C32" w14:paraId="5D749737" w14:textId="77777777" w:rsidTr="00313021">
        <w:trPr>
          <w:trHeight w:val="500"/>
        </w:trPr>
        <w:tc>
          <w:tcPr>
            <w:tcW w:w="2552" w:type="dxa"/>
          </w:tcPr>
          <w:p w14:paraId="5DC9D348" w14:textId="77777777" w:rsidR="007C688E" w:rsidRPr="00027C32" w:rsidRDefault="0075588D" w:rsidP="0031302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Mid. Tester</w:t>
            </w:r>
          </w:p>
        </w:tc>
        <w:tc>
          <w:tcPr>
            <w:tcW w:w="2551" w:type="dxa"/>
          </w:tcPr>
          <w:p w14:paraId="22BB6C7E" w14:textId="77777777" w:rsidR="007C688E" w:rsidRPr="00027C32" w:rsidRDefault="0075588D" w:rsidP="00313021">
            <w:pPr>
              <w:rPr>
                <w:sz w:val="28"/>
                <w:szCs w:val="28"/>
              </w:rPr>
            </w:pPr>
            <w:proofErr w:type="spellStart"/>
            <w:r w:rsidRPr="00027C32">
              <w:rPr>
                <w:sz w:val="28"/>
                <w:szCs w:val="28"/>
              </w:rPr>
              <w:t>Bogdan</w:t>
            </w:r>
            <w:proofErr w:type="spellEnd"/>
          </w:p>
        </w:tc>
        <w:tc>
          <w:tcPr>
            <w:tcW w:w="4253" w:type="dxa"/>
          </w:tcPr>
          <w:p w14:paraId="0B3DD081" w14:textId="77777777" w:rsidR="007C688E" w:rsidRPr="00027C32" w:rsidRDefault="0075588D" w:rsidP="0031302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40h</w:t>
            </w:r>
          </w:p>
        </w:tc>
      </w:tr>
    </w:tbl>
    <w:p w14:paraId="5CD9F537" w14:textId="77777777" w:rsidR="0075588D" w:rsidRPr="00027C32" w:rsidRDefault="0075588D">
      <w:pPr>
        <w:spacing w:before="0" w:line="260" w:lineRule="exact"/>
        <w:rPr>
          <w:sz w:val="28"/>
          <w:szCs w:val="28"/>
          <w:lang w:val="en-US"/>
        </w:rPr>
      </w:pPr>
    </w:p>
    <w:p w14:paraId="30A12FD3" w14:textId="044A292F" w:rsidR="00822D78" w:rsidRDefault="0075588D">
      <w:pPr>
        <w:spacing w:before="0" w:line="260" w:lineRule="exact"/>
        <w:rPr>
          <w:sz w:val="18"/>
          <w:szCs w:val="20"/>
          <w:lang w:val="en-US"/>
        </w:rPr>
      </w:pPr>
      <w:r w:rsidRPr="00027C32">
        <w:rPr>
          <w:sz w:val="28"/>
          <w:szCs w:val="28"/>
          <w:lang w:val="en-US"/>
        </w:rPr>
        <w:t>QA Manager</w:t>
      </w:r>
      <w:r w:rsidR="00027C32">
        <w:rPr>
          <w:sz w:val="28"/>
          <w:szCs w:val="28"/>
        </w:rPr>
        <w:t xml:space="preserve">        Roxana</w:t>
      </w:r>
      <w:r w:rsidR="00027C32">
        <w:rPr>
          <w:sz w:val="28"/>
          <w:szCs w:val="28"/>
        </w:rPr>
        <w:tab/>
        <w:t xml:space="preserve">         </w:t>
      </w:r>
      <w:r w:rsidR="00B67362">
        <w:rPr>
          <w:sz w:val="28"/>
          <w:szCs w:val="28"/>
        </w:rPr>
        <w:t>6</w:t>
      </w:r>
      <w:r w:rsidRPr="00027C32">
        <w:rPr>
          <w:sz w:val="28"/>
          <w:szCs w:val="28"/>
        </w:rPr>
        <w:t>0h</w:t>
      </w:r>
    </w:p>
    <w:p w14:paraId="32B47A42" w14:textId="77777777" w:rsidR="007C688E" w:rsidRPr="007C688E" w:rsidRDefault="007C688E" w:rsidP="007C688E">
      <w:pPr>
        <w:pStyle w:val="Body"/>
      </w:pPr>
    </w:p>
    <w:p w14:paraId="07252642" w14:textId="77777777" w:rsidR="00027C32" w:rsidRDefault="00027C32" w:rsidP="00822D78">
      <w:pPr>
        <w:pStyle w:val="Heading1"/>
      </w:pPr>
      <w:bookmarkStart w:id="7" w:name="_Toc463037918"/>
    </w:p>
    <w:p w14:paraId="50C31031" w14:textId="77777777" w:rsidR="00524A7A" w:rsidRPr="00822D78" w:rsidRDefault="00524A7A" w:rsidP="00822D78">
      <w:pPr>
        <w:pStyle w:val="Heading1"/>
      </w:pPr>
      <w:r w:rsidRPr="00822D78">
        <w:t xml:space="preserve">Test </w:t>
      </w:r>
      <w:r w:rsidR="00F14713" w:rsidRPr="00822D78">
        <w:t>Results</w:t>
      </w:r>
      <w:bookmarkEnd w:id="7"/>
    </w:p>
    <w:p w14:paraId="6650F5F3" w14:textId="77777777" w:rsidR="007C688E" w:rsidRPr="00822D78" w:rsidRDefault="007C688E" w:rsidP="007C688E">
      <w:pPr>
        <w:pStyle w:val="InfoParagraph1"/>
        <w:rPr>
          <w:color w:val="00B0F0"/>
        </w:rPr>
      </w:pPr>
      <w:bookmarkStart w:id="8" w:name="h.7zpdgyzecm2u" w:colFirst="0" w:colLast="0"/>
      <w:bookmarkEnd w:id="8"/>
    </w:p>
    <w:p w14:paraId="4AF8566D" w14:textId="77777777" w:rsidR="00F14713" w:rsidRDefault="00B73964" w:rsidP="000D3BFB">
      <w:pPr>
        <w:pStyle w:val="Heading2"/>
      </w:pPr>
      <w:bookmarkStart w:id="9" w:name="_Toc463037919"/>
      <w:r>
        <w:t xml:space="preserve">Executed </w:t>
      </w:r>
      <w:r w:rsidR="00F14713">
        <w:t>Test Case</w:t>
      </w:r>
      <w:r>
        <w:t>s</w:t>
      </w:r>
      <w:bookmarkEnd w:id="9"/>
    </w:p>
    <w:p w14:paraId="341863B2" w14:textId="77777777" w:rsidR="00AA2D61" w:rsidRDefault="00AA2D61" w:rsidP="00AA2D61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1297"/>
        <w:gridCol w:w="639"/>
        <w:gridCol w:w="816"/>
        <w:gridCol w:w="976"/>
        <w:gridCol w:w="1074"/>
        <w:gridCol w:w="2628"/>
      </w:tblGrid>
      <w:tr w:rsidR="00AA2D61" w:rsidRPr="00931529" w14:paraId="0A816626" w14:textId="77777777" w:rsidTr="00AA2D61">
        <w:trPr>
          <w:trHeight w:val="500"/>
          <w:tblHeader/>
        </w:trPr>
        <w:tc>
          <w:tcPr>
            <w:tcW w:w="1435" w:type="dxa"/>
            <w:shd w:val="clear" w:color="auto" w:fill="F2F2F2" w:themeFill="background1" w:themeFillShade="F2"/>
            <w:vAlign w:val="bottom"/>
          </w:tcPr>
          <w:p w14:paraId="26B5842C" w14:textId="77777777" w:rsidR="00AA2D61" w:rsidRPr="00931529" w:rsidRDefault="00AA2D61" w:rsidP="0031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1400" w:type="dxa"/>
            <w:shd w:val="clear" w:color="auto" w:fill="F2F2F2" w:themeFill="background1" w:themeFillShade="F2"/>
            <w:vAlign w:val="bottom"/>
          </w:tcPr>
          <w:p w14:paraId="1C9C6407" w14:textId="77777777" w:rsidR="00AA2D61" w:rsidRPr="00931529" w:rsidRDefault="0075588D" w:rsidP="0031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A2D61">
              <w:rPr>
                <w:sz w:val="18"/>
                <w:szCs w:val="18"/>
              </w:rPr>
              <w:t>Total</w:t>
            </w:r>
          </w:p>
        </w:tc>
        <w:tc>
          <w:tcPr>
            <w:tcW w:w="642" w:type="dxa"/>
            <w:shd w:val="clear" w:color="auto" w:fill="F2F2F2" w:themeFill="background1" w:themeFillShade="F2"/>
          </w:tcPr>
          <w:p w14:paraId="36B6246E" w14:textId="77777777" w:rsidR="00AA2D61" w:rsidRDefault="00AA2D61" w:rsidP="0031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827" w:type="dxa"/>
            <w:shd w:val="clear" w:color="auto" w:fill="F2F2F2" w:themeFill="background1" w:themeFillShade="F2"/>
          </w:tcPr>
          <w:p w14:paraId="04A0592B" w14:textId="77777777" w:rsidR="00AA2D61" w:rsidRDefault="00AA2D61" w:rsidP="0031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16898BDC" w14:textId="77777777" w:rsidR="00AA2D61" w:rsidRDefault="00AA2D61" w:rsidP="0031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35C7241B" w14:textId="77777777" w:rsidR="00AA2D61" w:rsidRDefault="00822D78" w:rsidP="0031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2910" w:type="dxa"/>
            <w:shd w:val="clear" w:color="auto" w:fill="F2F2F2" w:themeFill="background1" w:themeFillShade="F2"/>
            <w:vAlign w:val="bottom"/>
          </w:tcPr>
          <w:p w14:paraId="33C0E797" w14:textId="77777777" w:rsidR="00AA2D61" w:rsidRPr="00931529" w:rsidRDefault="00822D78" w:rsidP="0031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AA2D61" w:rsidRPr="00931529" w14:paraId="32494C28" w14:textId="77777777" w:rsidTr="00AA2D61">
        <w:trPr>
          <w:trHeight w:val="500"/>
        </w:trPr>
        <w:tc>
          <w:tcPr>
            <w:tcW w:w="1435" w:type="dxa"/>
          </w:tcPr>
          <w:p w14:paraId="21386E90" w14:textId="77777777" w:rsidR="00AA2D61" w:rsidRPr="00027C32" w:rsidRDefault="0075588D" w:rsidP="00AA2D6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 xml:space="preserve">Cos de </w:t>
            </w:r>
            <w:proofErr w:type="spellStart"/>
            <w:r w:rsidRPr="00027C32">
              <w:rPr>
                <w:sz w:val="28"/>
                <w:szCs w:val="28"/>
              </w:rPr>
              <w:t>cumparaturi</w:t>
            </w:r>
            <w:proofErr w:type="spellEnd"/>
          </w:p>
        </w:tc>
        <w:tc>
          <w:tcPr>
            <w:tcW w:w="1400" w:type="dxa"/>
          </w:tcPr>
          <w:p w14:paraId="0CF64AFB" w14:textId="77777777" w:rsidR="00AA2D61" w:rsidRPr="00027C32" w:rsidRDefault="0075588D" w:rsidP="00AA2D6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 xml:space="preserve">  17</w:t>
            </w:r>
          </w:p>
        </w:tc>
        <w:tc>
          <w:tcPr>
            <w:tcW w:w="642" w:type="dxa"/>
          </w:tcPr>
          <w:p w14:paraId="5FA7294B" w14:textId="77777777" w:rsidR="00AA2D61" w:rsidRPr="00027C32" w:rsidRDefault="0075588D" w:rsidP="00AA2D6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5</w:t>
            </w:r>
          </w:p>
        </w:tc>
        <w:tc>
          <w:tcPr>
            <w:tcW w:w="827" w:type="dxa"/>
          </w:tcPr>
          <w:p w14:paraId="2AE7FF3C" w14:textId="77777777" w:rsidR="00AA2D61" w:rsidRPr="00027C32" w:rsidRDefault="0075588D" w:rsidP="00AA2D6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2</w:t>
            </w:r>
          </w:p>
        </w:tc>
        <w:tc>
          <w:tcPr>
            <w:tcW w:w="986" w:type="dxa"/>
          </w:tcPr>
          <w:p w14:paraId="2137643C" w14:textId="77777777" w:rsidR="00AA2D61" w:rsidRPr="00027C32" w:rsidRDefault="0075588D" w:rsidP="00AA2D6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14:paraId="650D178E" w14:textId="77777777" w:rsidR="00AA2D61" w:rsidRPr="00027C32" w:rsidRDefault="0075588D" w:rsidP="00AA2D6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9</w:t>
            </w:r>
          </w:p>
        </w:tc>
        <w:tc>
          <w:tcPr>
            <w:tcW w:w="2910" w:type="dxa"/>
          </w:tcPr>
          <w:p w14:paraId="424D808C" w14:textId="77777777" w:rsidR="00AA2D61" w:rsidRPr="00027C32" w:rsidRDefault="0075588D" w:rsidP="00AA2D6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0</w:t>
            </w:r>
          </w:p>
        </w:tc>
      </w:tr>
    </w:tbl>
    <w:p w14:paraId="40FB7771" w14:textId="77777777" w:rsidR="00822D78" w:rsidRDefault="00822D78" w:rsidP="000D3BFB">
      <w:pPr>
        <w:pStyle w:val="Heading2"/>
      </w:pPr>
      <w:bookmarkStart w:id="10" w:name="_Toc463037920"/>
      <w:r>
        <w:t>Exploratory testing</w:t>
      </w:r>
      <w:bookmarkEnd w:id="10"/>
    </w:p>
    <w:p w14:paraId="0A220CE3" w14:textId="77777777" w:rsidR="00822D78" w:rsidRDefault="00822D78" w:rsidP="00822D78">
      <w:pPr>
        <w:pStyle w:val="InfoParagraph1"/>
        <w:rPr>
          <w:b/>
          <w:u w:val="single"/>
        </w:rPr>
      </w:pPr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14:paraId="0C930764" w14:textId="77777777" w:rsidTr="00822D78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14:paraId="575503FB" w14:textId="77777777" w:rsidR="00822D78" w:rsidRPr="00931529" w:rsidRDefault="00822D78" w:rsidP="0031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14:paraId="738691C4" w14:textId="77777777" w:rsidR="00822D78" w:rsidRPr="00931529" w:rsidRDefault="00822D78" w:rsidP="0031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822D78" w:rsidRPr="00931529" w14:paraId="337CBC32" w14:textId="77777777" w:rsidTr="00822D78">
        <w:trPr>
          <w:trHeight w:val="500"/>
        </w:trPr>
        <w:tc>
          <w:tcPr>
            <w:tcW w:w="4950" w:type="dxa"/>
          </w:tcPr>
          <w:p w14:paraId="7F8F2C1D" w14:textId="77777777" w:rsidR="00822D78" w:rsidRPr="00027C32" w:rsidRDefault="0075588D" w:rsidP="00313021">
            <w:pPr>
              <w:pStyle w:val="InfoParagraph1"/>
              <w:rPr>
                <w:color w:val="auto"/>
                <w:sz w:val="28"/>
                <w:szCs w:val="28"/>
              </w:rPr>
            </w:pPr>
            <w:r w:rsidRPr="00027C32">
              <w:rPr>
                <w:color w:val="auto"/>
                <w:sz w:val="28"/>
                <w:szCs w:val="28"/>
              </w:rPr>
              <w:t>Account</w:t>
            </w:r>
          </w:p>
        </w:tc>
        <w:tc>
          <w:tcPr>
            <w:tcW w:w="4320" w:type="dxa"/>
          </w:tcPr>
          <w:p w14:paraId="329C5BDB" w14:textId="77777777" w:rsidR="00822D78" w:rsidRPr="00027C32" w:rsidRDefault="0075588D" w:rsidP="00313021">
            <w:pPr>
              <w:pStyle w:val="InfoParagraph1"/>
              <w:rPr>
                <w:color w:val="auto"/>
                <w:sz w:val="28"/>
                <w:szCs w:val="28"/>
              </w:rPr>
            </w:pPr>
            <w:r w:rsidRPr="00027C32">
              <w:rPr>
                <w:color w:val="auto"/>
                <w:sz w:val="28"/>
                <w:szCs w:val="28"/>
              </w:rPr>
              <w:t>0030800</w:t>
            </w:r>
          </w:p>
        </w:tc>
      </w:tr>
      <w:tr w:rsidR="00822D78" w:rsidRPr="00931529" w14:paraId="02761476" w14:textId="77777777" w:rsidTr="00822D78">
        <w:trPr>
          <w:trHeight w:val="500"/>
        </w:trPr>
        <w:tc>
          <w:tcPr>
            <w:tcW w:w="4950" w:type="dxa"/>
          </w:tcPr>
          <w:p w14:paraId="534CA99F" w14:textId="77777777" w:rsidR="00822D78" w:rsidRDefault="00822D78" w:rsidP="00313021">
            <w:pPr>
              <w:pStyle w:val="InfoParagraph1"/>
              <w:rPr>
                <w:szCs w:val="18"/>
              </w:rPr>
            </w:pPr>
          </w:p>
        </w:tc>
        <w:tc>
          <w:tcPr>
            <w:tcW w:w="4320" w:type="dxa"/>
          </w:tcPr>
          <w:p w14:paraId="3F142256" w14:textId="77777777" w:rsidR="00822D78" w:rsidRPr="00931529" w:rsidRDefault="00822D78" w:rsidP="00313021">
            <w:pPr>
              <w:pStyle w:val="InfoParagraph1"/>
              <w:rPr>
                <w:szCs w:val="18"/>
              </w:rPr>
            </w:pPr>
          </w:p>
        </w:tc>
      </w:tr>
      <w:tr w:rsidR="00822D78" w:rsidRPr="00931529" w14:paraId="336436E8" w14:textId="77777777" w:rsidTr="00822D78">
        <w:trPr>
          <w:trHeight w:val="500"/>
        </w:trPr>
        <w:tc>
          <w:tcPr>
            <w:tcW w:w="4950" w:type="dxa"/>
          </w:tcPr>
          <w:p w14:paraId="06FBB6D5" w14:textId="77777777" w:rsidR="00822D78" w:rsidRPr="00931529" w:rsidRDefault="00822D78" w:rsidP="00313021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14:paraId="01A1B332" w14:textId="77777777" w:rsidR="00822D78" w:rsidRPr="00931529" w:rsidRDefault="00822D78" w:rsidP="00313021">
            <w:pPr>
              <w:rPr>
                <w:sz w:val="18"/>
                <w:szCs w:val="18"/>
              </w:rPr>
            </w:pPr>
          </w:p>
        </w:tc>
      </w:tr>
    </w:tbl>
    <w:p w14:paraId="269B443E" w14:textId="77777777" w:rsidR="000D3BFB" w:rsidRDefault="000D3BFB">
      <w:pPr>
        <w:spacing w:before="0" w:line="260" w:lineRule="exact"/>
        <w:rPr>
          <w:bCs/>
          <w:sz w:val="28"/>
        </w:rPr>
      </w:pPr>
      <w:r>
        <w:br w:type="page"/>
      </w:r>
    </w:p>
    <w:p w14:paraId="2D95D46E" w14:textId="77777777" w:rsidR="00C82863" w:rsidRDefault="0074151C" w:rsidP="00822D78">
      <w:pPr>
        <w:pStyle w:val="Heading1"/>
      </w:pPr>
      <w:bookmarkStart w:id="11" w:name="_Toc463037921"/>
      <w:r>
        <w:lastRenderedPageBreak/>
        <w:t>Defects</w:t>
      </w:r>
      <w:bookmarkEnd w:id="11"/>
    </w:p>
    <w:p w14:paraId="6803503F" w14:textId="77777777" w:rsidR="00C978E4" w:rsidRPr="00D96388" w:rsidRDefault="0074151C" w:rsidP="00C978E4">
      <w:pPr>
        <w:pStyle w:val="Heading2"/>
      </w:pPr>
      <w:bookmarkStart w:id="12" w:name="_Toc463037922"/>
      <w:r>
        <w:t>New defects</w:t>
      </w:r>
      <w:bookmarkEnd w:id="12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14:paraId="265A0B76" w14:textId="77777777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622A5FA2" w14:textId="77777777" w:rsidR="00C978E4" w:rsidRPr="00C978E4" w:rsidRDefault="000D3BFB" w:rsidP="00C97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0EA3AAD0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37DCA2B0" w14:textId="77777777"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14:paraId="52762334" w14:textId="77777777" w:rsidTr="000D3BFB">
        <w:trPr>
          <w:trHeight w:val="500"/>
        </w:trPr>
        <w:tc>
          <w:tcPr>
            <w:tcW w:w="1530" w:type="dxa"/>
          </w:tcPr>
          <w:p w14:paraId="67767951" w14:textId="77777777" w:rsidR="00C978E4" w:rsidRPr="00027C32" w:rsidRDefault="00D96388" w:rsidP="00313021">
            <w:pPr>
              <w:rPr>
                <w:sz w:val="28"/>
                <w:szCs w:val="28"/>
              </w:rPr>
            </w:pPr>
            <w:r w:rsidRPr="00027C32">
              <w:rPr>
                <w:sz w:val="28"/>
                <w:szCs w:val="28"/>
              </w:rPr>
              <w:t>0030800</w:t>
            </w:r>
          </w:p>
        </w:tc>
        <w:tc>
          <w:tcPr>
            <w:tcW w:w="6390" w:type="dxa"/>
          </w:tcPr>
          <w:p w14:paraId="47191542" w14:textId="145D5145" w:rsidR="00C978E4" w:rsidRPr="00027C32" w:rsidRDefault="00B67362" w:rsidP="003130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D96388" w:rsidRPr="00027C32">
              <w:rPr>
                <w:sz w:val="28"/>
                <w:szCs w:val="28"/>
              </w:rPr>
              <w:t>ccount issue when logged in, click on account info - shopping cart page opens</w:t>
            </w:r>
          </w:p>
        </w:tc>
        <w:tc>
          <w:tcPr>
            <w:tcW w:w="1436" w:type="dxa"/>
          </w:tcPr>
          <w:p w14:paraId="28514FFB" w14:textId="77777777" w:rsidR="00C978E4" w:rsidRPr="00027C32" w:rsidRDefault="00D96388" w:rsidP="00C978E4">
            <w:pPr>
              <w:pStyle w:val="InfoParagraph1"/>
              <w:rPr>
                <w:color w:val="auto"/>
                <w:sz w:val="28"/>
                <w:szCs w:val="28"/>
              </w:rPr>
            </w:pPr>
            <w:r w:rsidRPr="00027C32">
              <w:rPr>
                <w:color w:val="auto"/>
                <w:sz w:val="28"/>
                <w:szCs w:val="28"/>
              </w:rPr>
              <w:t>Critical</w:t>
            </w:r>
          </w:p>
        </w:tc>
      </w:tr>
      <w:tr w:rsidR="00C978E4" w:rsidRPr="00931529" w14:paraId="76487904" w14:textId="77777777" w:rsidTr="000D3BFB">
        <w:trPr>
          <w:trHeight w:val="500"/>
        </w:trPr>
        <w:tc>
          <w:tcPr>
            <w:tcW w:w="1530" w:type="dxa"/>
          </w:tcPr>
          <w:p w14:paraId="1931659F" w14:textId="77777777" w:rsidR="00C978E4" w:rsidRDefault="00C978E4" w:rsidP="00313021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14:paraId="1714558A" w14:textId="77777777" w:rsidR="00C978E4" w:rsidRDefault="00C978E4" w:rsidP="00313021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02223B45" w14:textId="77777777" w:rsidR="00C978E4" w:rsidRPr="00931529" w:rsidRDefault="00C978E4" w:rsidP="00313021">
            <w:pPr>
              <w:rPr>
                <w:sz w:val="18"/>
                <w:szCs w:val="18"/>
              </w:rPr>
            </w:pPr>
          </w:p>
        </w:tc>
      </w:tr>
      <w:tr w:rsidR="00C978E4" w:rsidRPr="00931529" w14:paraId="69518F07" w14:textId="77777777" w:rsidTr="000D3BFB">
        <w:trPr>
          <w:trHeight w:val="500"/>
        </w:trPr>
        <w:tc>
          <w:tcPr>
            <w:tcW w:w="1530" w:type="dxa"/>
          </w:tcPr>
          <w:p w14:paraId="55577C13" w14:textId="77777777" w:rsidR="00C978E4" w:rsidRPr="00931529" w:rsidRDefault="00C978E4" w:rsidP="00313021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14:paraId="183FCBC8" w14:textId="77777777" w:rsidR="00C978E4" w:rsidRPr="00931529" w:rsidRDefault="00C978E4" w:rsidP="00313021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62797A31" w14:textId="77777777" w:rsidR="00C978E4" w:rsidRPr="00931529" w:rsidRDefault="00C978E4" w:rsidP="00313021">
            <w:pPr>
              <w:rPr>
                <w:sz w:val="18"/>
                <w:szCs w:val="18"/>
              </w:rPr>
            </w:pPr>
          </w:p>
        </w:tc>
      </w:tr>
    </w:tbl>
    <w:p w14:paraId="78E8E897" w14:textId="77777777" w:rsidR="0074151C" w:rsidRDefault="000D3BFB" w:rsidP="000D3BFB">
      <w:pPr>
        <w:pStyle w:val="Heading2"/>
      </w:pPr>
      <w:bookmarkStart w:id="13" w:name="_Toc463037923"/>
      <w:r>
        <w:t>Validated bugs</w:t>
      </w:r>
      <w:bookmarkEnd w:id="13"/>
    </w:p>
    <w:p w14:paraId="1A2FDC06" w14:textId="77777777" w:rsidR="007013DB" w:rsidRPr="000D3BFB" w:rsidRDefault="007013DB" w:rsidP="007013DB">
      <w:pPr>
        <w:pStyle w:val="InfoParagraph1"/>
        <w:rPr>
          <w:color w:val="00B0F0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14:paraId="5B908B04" w14:textId="77777777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39188CB3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7DDA838B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42F56781" w14:textId="77777777" w:rsidR="00C978E4" w:rsidRPr="00C978E4" w:rsidRDefault="000D3BFB" w:rsidP="0031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C978E4" w:rsidRPr="00931529" w14:paraId="76AC3208" w14:textId="77777777" w:rsidTr="000D3BFB">
        <w:trPr>
          <w:trHeight w:val="500"/>
        </w:trPr>
        <w:tc>
          <w:tcPr>
            <w:tcW w:w="1530" w:type="dxa"/>
          </w:tcPr>
          <w:p w14:paraId="112736FC" w14:textId="77777777" w:rsidR="00C978E4" w:rsidRDefault="00C978E4" w:rsidP="00313021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14:paraId="28752CB4" w14:textId="77777777" w:rsidR="00C978E4" w:rsidRDefault="00C978E4" w:rsidP="00313021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3240AFFC" w14:textId="77777777" w:rsidR="00C978E4" w:rsidRPr="00931529" w:rsidRDefault="00C978E4" w:rsidP="00313021">
            <w:pPr>
              <w:rPr>
                <w:sz w:val="18"/>
                <w:szCs w:val="18"/>
              </w:rPr>
            </w:pPr>
          </w:p>
        </w:tc>
      </w:tr>
      <w:tr w:rsidR="00C978E4" w:rsidRPr="00931529" w14:paraId="621226A3" w14:textId="77777777" w:rsidTr="000D3BFB">
        <w:trPr>
          <w:trHeight w:val="500"/>
        </w:trPr>
        <w:tc>
          <w:tcPr>
            <w:tcW w:w="1530" w:type="dxa"/>
          </w:tcPr>
          <w:p w14:paraId="470854CB" w14:textId="77777777" w:rsidR="00C978E4" w:rsidRPr="00931529" w:rsidRDefault="00C978E4" w:rsidP="00313021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14:paraId="25A9BB33" w14:textId="77777777" w:rsidR="00C978E4" w:rsidRPr="00931529" w:rsidRDefault="00C978E4" w:rsidP="00313021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7B7F69FE" w14:textId="77777777" w:rsidR="00C978E4" w:rsidRPr="00931529" w:rsidRDefault="00C978E4" w:rsidP="00313021">
            <w:pPr>
              <w:rPr>
                <w:sz w:val="18"/>
                <w:szCs w:val="18"/>
              </w:rPr>
            </w:pPr>
          </w:p>
        </w:tc>
      </w:tr>
    </w:tbl>
    <w:p w14:paraId="6D6134AC" w14:textId="77777777" w:rsidR="0074151C" w:rsidRDefault="000D3BFB" w:rsidP="000D3BFB">
      <w:pPr>
        <w:pStyle w:val="Heading2"/>
      </w:pPr>
      <w:bookmarkStart w:id="14" w:name="_Toc463037924"/>
      <w:r>
        <w:t>Old bugs still open</w:t>
      </w:r>
      <w:bookmarkEnd w:id="14"/>
    </w:p>
    <w:p w14:paraId="452E952F" w14:textId="77777777" w:rsidR="007013DB" w:rsidRPr="000D3BFB" w:rsidRDefault="007013DB" w:rsidP="007013DB">
      <w:pPr>
        <w:pStyle w:val="InfoParagraph1"/>
        <w:rPr>
          <w:color w:val="00B0F0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480"/>
        <w:gridCol w:w="1346"/>
      </w:tblGrid>
      <w:tr w:rsidR="00C978E4" w:rsidRPr="00931529" w14:paraId="21C9057C" w14:textId="77777777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271DF8BA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Defect ID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43DBCA71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14:paraId="61F226D8" w14:textId="77777777" w:rsidR="00C978E4" w:rsidRPr="00C978E4" w:rsidRDefault="000D3BFB" w:rsidP="0031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Severity</w:t>
            </w:r>
          </w:p>
        </w:tc>
      </w:tr>
      <w:tr w:rsidR="00C978E4" w:rsidRPr="00931529" w14:paraId="01438FCD" w14:textId="77777777" w:rsidTr="000D3BFB">
        <w:trPr>
          <w:trHeight w:val="500"/>
        </w:trPr>
        <w:tc>
          <w:tcPr>
            <w:tcW w:w="1530" w:type="dxa"/>
          </w:tcPr>
          <w:p w14:paraId="0165F02D" w14:textId="77777777" w:rsidR="00C978E4" w:rsidRDefault="00C978E4" w:rsidP="00313021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14:paraId="3EBB9443" w14:textId="77777777" w:rsidR="00C978E4" w:rsidRDefault="00C978E4" w:rsidP="00313021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14:paraId="3D33A4BC" w14:textId="77777777" w:rsidR="00C978E4" w:rsidRPr="00931529" w:rsidRDefault="00C978E4" w:rsidP="00313021">
            <w:pPr>
              <w:rPr>
                <w:sz w:val="18"/>
                <w:szCs w:val="18"/>
              </w:rPr>
            </w:pPr>
          </w:p>
        </w:tc>
      </w:tr>
      <w:tr w:rsidR="00C978E4" w:rsidRPr="00931529" w14:paraId="686E5D89" w14:textId="77777777" w:rsidTr="000D3BFB">
        <w:trPr>
          <w:trHeight w:val="500"/>
        </w:trPr>
        <w:tc>
          <w:tcPr>
            <w:tcW w:w="1530" w:type="dxa"/>
          </w:tcPr>
          <w:p w14:paraId="17F0543D" w14:textId="77777777" w:rsidR="00C978E4" w:rsidRPr="00931529" w:rsidRDefault="00C978E4" w:rsidP="00313021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14:paraId="79DC5471" w14:textId="77777777" w:rsidR="00C978E4" w:rsidRPr="00931529" w:rsidRDefault="00C978E4" w:rsidP="00313021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14:paraId="14A065CE" w14:textId="77777777" w:rsidR="00C978E4" w:rsidRPr="00931529" w:rsidRDefault="00C978E4" w:rsidP="00313021">
            <w:pPr>
              <w:rPr>
                <w:sz w:val="18"/>
                <w:szCs w:val="18"/>
              </w:rPr>
            </w:pPr>
          </w:p>
        </w:tc>
      </w:tr>
    </w:tbl>
    <w:p w14:paraId="6D073878" w14:textId="77777777" w:rsidR="00DB326B" w:rsidRDefault="00DB326B" w:rsidP="00DB326B">
      <w:pPr>
        <w:pStyle w:val="Heading1"/>
      </w:pPr>
    </w:p>
    <w:p w14:paraId="490E3C6B" w14:textId="77777777"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14:paraId="4230B335" w14:textId="77777777" w:rsidR="008B2F01" w:rsidRDefault="00574004" w:rsidP="00DB326B">
      <w:pPr>
        <w:pStyle w:val="Heading1"/>
      </w:pPr>
      <w:bookmarkStart w:id="15" w:name="_Toc463037925"/>
      <w:r>
        <w:lastRenderedPageBreak/>
        <w:t>Conclusions</w:t>
      </w:r>
      <w:bookmarkEnd w:id="15"/>
    </w:p>
    <w:p w14:paraId="6157C607" w14:textId="77777777" w:rsidR="00D96388" w:rsidRPr="00D96388" w:rsidRDefault="00D96388" w:rsidP="00D96388"/>
    <w:bookmarkEnd w:id="1"/>
    <w:bookmarkEnd w:id="4"/>
    <w:p w14:paraId="7F54E935" w14:textId="0BF1C837" w:rsidR="001F50C2" w:rsidRPr="00027C32" w:rsidRDefault="00B67362" w:rsidP="00D96388">
      <w:pPr>
        <w:pStyle w:val="Body"/>
        <w:ind w:left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Build is not</w:t>
      </w:r>
      <w:r w:rsidR="00D96388" w:rsidRPr="00027C32">
        <w:rPr>
          <w:color w:val="auto"/>
          <w:sz w:val="28"/>
          <w:szCs w:val="28"/>
        </w:rPr>
        <w:t xml:space="preserve"> ready for release. </w:t>
      </w:r>
    </w:p>
    <w:p w14:paraId="7783A151" w14:textId="27206DA0" w:rsidR="00D96388" w:rsidRPr="00027C32" w:rsidRDefault="00B67362" w:rsidP="00D96388">
      <w:pPr>
        <w:pStyle w:val="Body"/>
        <w:ind w:left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There are 4</w:t>
      </w:r>
      <w:r w:rsidR="00D96388" w:rsidRPr="00027C32">
        <w:rPr>
          <w:color w:val="auto"/>
          <w:sz w:val="28"/>
          <w:szCs w:val="28"/>
        </w:rPr>
        <w:t xml:space="preserve"> new bugs.</w:t>
      </w:r>
    </w:p>
    <w:p w14:paraId="526709F5" w14:textId="0D7F1534" w:rsidR="00D96388" w:rsidRPr="00027C32" w:rsidRDefault="00D96388" w:rsidP="00B67362">
      <w:pPr>
        <w:pStyle w:val="Body"/>
        <w:ind w:firstLine="720"/>
        <w:rPr>
          <w:color w:val="auto"/>
          <w:sz w:val="28"/>
          <w:szCs w:val="28"/>
        </w:rPr>
      </w:pPr>
      <w:r w:rsidRPr="00027C32">
        <w:rPr>
          <w:color w:val="auto"/>
          <w:sz w:val="28"/>
          <w:szCs w:val="28"/>
        </w:rPr>
        <w:t>Functional and ad-hoc t</w:t>
      </w:r>
      <w:r w:rsidR="00B67362">
        <w:rPr>
          <w:color w:val="auto"/>
          <w:sz w:val="28"/>
          <w:szCs w:val="28"/>
        </w:rPr>
        <w:t xml:space="preserve">esting </w:t>
      </w:r>
      <w:proofErr w:type="gramStart"/>
      <w:r w:rsidR="00B67362">
        <w:rPr>
          <w:color w:val="auto"/>
          <w:sz w:val="28"/>
          <w:szCs w:val="28"/>
        </w:rPr>
        <w:t>were</w:t>
      </w:r>
      <w:proofErr w:type="gramEnd"/>
      <w:r w:rsidR="00B67362">
        <w:rPr>
          <w:color w:val="auto"/>
          <w:sz w:val="28"/>
          <w:szCs w:val="28"/>
        </w:rPr>
        <w:t xml:space="preserve"> performed.</w:t>
      </w:r>
    </w:p>
    <w:bookmarkEnd w:id="0"/>
    <w:sectPr w:rsidR="00D96388" w:rsidRPr="00027C32" w:rsidSect="00AB0562">
      <w:headerReference w:type="default" r:id="rId12"/>
      <w:headerReference w:type="first" r:id="rId13"/>
      <w:footerReference w:type="first" r:id="rId14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F0D4C4" w14:textId="77777777" w:rsidR="00B67362" w:rsidRDefault="00B67362">
      <w:r>
        <w:separator/>
      </w:r>
    </w:p>
  </w:endnote>
  <w:endnote w:type="continuationSeparator" w:id="0">
    <w:p w14:paraId="2109C1AA" w14:textId="77777777" w:rsidR="00B67362" w:rsidRDefault="00B67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9F80E" w14:textId="77777777" w:rsidR="00B67362" w:rsidRDefault="00B67362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DE13D7" w14:textId="77777777" w:rsidR="00B67362" w:rsidRDefault="00B67362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5E128" w14:textId="77777777" w:rsidR="00B67362" w:rsidRDefault="00B67362">
      <w:r>
        <w:separator/>
      </w:r>
    </w:p>
  </w:footnote>
  <w:footnote w:type="continuationSeparator" w:id="0">
    <w:p w14:paraId="226A60F6" w14:textId="77777777" w:rsidR="00B67362" w:rsidRDefault="00B673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80CBD" w14:textId="77777777" w:rsidR="00B67362" w:rsidRDefault="00B67362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0ADFC23C" wp14:editId="452B1BFD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D885B" w14:textId="77777777" w:rsidR="00B67362" w:rsidRDefault="00B67362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1DD887C" wp14:editId="4AC9D324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84EF1"/>
    <w:multiLevelType w:val="multilevel"/>
    <w:tmpl w:val="EE92E82C"/>
    <w:numStyleLink w:val="BulletListLevel2"/>
  </w:abstractNum>
  <w:abstractNum w:abstractNumId="23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66799C"/>
    <w:multiLevelType w:val="multilevel"/>
    <w:tmpl w:val="BC9E6D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2"/>
  </w:num>
  <w:num w:numId="4">
    <w:abstractNumId w:val="16"/>
  </w:num>
  <w:num w:numId="5">
    <w:abstractNumId w:val="29"/>
  </w:num>
  <w:num w:numId="6">
    <w:abstractNumId w:val="39"/>
  </w:num>
  <w:num w:numId="7">
    <w:abstractNumId w:val="2"/>
  </w:num>
  <w:num w:numId="8">
    <w:abstractNumId w:val="24"/>
  </w:num>
  <w:num w:numId="9">
    <w:abstractNumId w:val="6"/>
  </w:num>
  <w:num w:numId="10">
    <w:abstractNumId w:val="40"/>
  </w:num>
  <w:num w:numId="11">
    <w:abstractNumId w:val="38"/>
  </w:num>
  <w:num w:numId="12">
    <w:abstractNumId w:val="22"/>
  </w:num>
  <w:num w:numId="13">
    <w:abstractNumId w:val="30"/>
  </w:num>
  <w:num w:numId="14">
    <w:abstractNumId w:val="11"/>
  </w:num>
  <w:num w:numId="15">
    <w:abstractNumId w:val="36"/>
  </w:num>
  <w:num w:numId="16">
    <w:abstractNumId w:val="32"/>
  </w:num>
  <w:num w:numId="17">
    <w:abstractNumId w:val="34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7"/>
  </w:num>
  <w:num w:numId="23">
    <w:abstractNumId w:val="31"/>
  </w:num>
  <w:num w:numId="24">
    <w:abstractNumId w:val="9"/>
  </w:num>
  <w:num w:numId="25">
    <w:abstractNumId w:val="3"/>
  </w:num>
  <w:num w:numId="26">
    <w:abstractNumId w:val="26"/>
  </w:num>
  <w:num w:numId="27">
    <w:abstractNumId w:val="8"/>
  </w:num>
  <w:num w:numId="28">
    <w:abstractNumId w:val="4"/>
  </w:num>
  <w:num w:numId="29">
    <w:abstractNumId w:val="28"/>
  </w:num>
  <w:num w:numId="30">
    <w:abstractNumId w:val="37"/>
  </w:num>
  <w:num w:numId="31">
    <w:abstractNumId w:val="19"/>
  </w:num>
  <w:num w:numId="32">
    <w:abstractNumId w:val="12"/>
  </w:num>
  <w:num w:numId="33">
    <w:abstractNumId w:val="33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3"/>
  </w:num>
  <w:num w:numId="39">
    <w:abstractNumId w:val="1"/>
  </w:num>
  <w:num w:numId="40">
    <w:abstractNumId w:val="25"/>
  </w:num>
  <w:num w:numId="41">
    <w:abstractNumId w:val="41"/>
  </w:num>
  <w:num w:numId="42">
    <w:abstractNumId w:val="35"/>
  </w:num>
  <w:num w:numId="43">
    <w:abstractNumId w:val="18"/>
  </w:num>
  <w:num w:numId="44">
    <w:abstractNumId w:val="30"/>
  </w:num>
  <w:num w:numId="45">
    <w:abstractNumId w:val="30"/>
  </w:num>
  <w:num w:numId="4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3D"/>
    <w:rsid w:val="000071C9"/>
    <w:rsid w:val="00010C75"/>
    <w:rsid w:val="00014061"/>
    <w:rsid w:val="00023E3E"/>
    <w:rsid w:val="000240D9"/>
    <w:rsid w:val="00027C32"/>
    <w:rsid w:val="00032286"/>
    <w:rsid w:val="00042C76"/>
    <w:rsid w:val="000435C2"/>
    <w:rsid w:val="00045F46"/>
    <w:rsid w:val="00052611"/>
    <w:rsid w:val="00064BA9"/>
    <w:rsid w:val="00065528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D3BFB"/>
    <w:rsid w:val="000D6213"/>
    <w:rsid w:val="000E2874"/>
    <w:rsid w:val="000E396A"/>
    <w:rsid w:val="000E71CA"/>
    <w:rsid w:val="000E7CBF"/>
    <w:rsid w:val="000F2DD2"/>
    <w:rsid w:val="000F3234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65A3"/>
    <w:rsid w:val="00170EFD"/>
    <w:rsid w:val="0017301E"/>
    <w:rsid w:val="00176BC9"/>
    <w:rsid w:val="00177E35"/>
    <w:rsid w:val="001807CB"/>
    <w:rsid w:val="001875AB"/>
    <w:rsid w:val="001929F8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4477"/>
    <w:rsid w:val="001E6127"/>
    <w:rsid w:val="001F3ED6"/>
    <w:rsid w:val="001F4BD9"/>
    <w:rsid w:val="001F50C2"/>
    <w:rsid w:val="001F7356"/>
    <w:rsid w:val="00203408"/>
    <w:rsid w:val="00207F32"/>
    <w:rsid w:val="00211E5A"/>
    <w:rsid w:val="0022221B"/>
    <w:rsid w:val="00245573"/>
    <w:rsid w:val="00247EE4"/>
    <w:rsid w:val="0026207A"/>
    <w:rsid w:val="00263250"/>
    <w:rsid w:val="00267101"/>
    <w:rsid w:val="00274E01"/>
    <w:rsid w:val="00275B92"/>
    <w:rsid w:val="00281AAC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3021"/>
    <w:rsid w:val="00316713"/>
    <w:rsid w:val="00317D88"/>
    <w:rsid w:val="003224F0"/>
    <w:rsid w:val="003227A2"/>
    <w:rsid w:val="00323976"/>
    <w:rsid w:val="00325ACC"/>
    <w:rsid w:val="00326C4C"/>
    <w:rsid w:val="00334EB6"/>
    <w:rsid w:val="00340DD7"/>
    <w:rsid w:val="00342249"/>
    <w:rsid w:val="00345A52"/>
    <w:rsid w:val="003518AD"/>
    <w:rsid w:val="00352B34"/>
    <w:rsid w:val="0035702B"/>
    <w:rsid w:val="003579FC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C2FB1"/>
    <w:rsid w:val="003C317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5134B4"/>
    <w:rsid w:val="005227BB"/>
    <w:rsid w:val="00524A7A"/>
    <w:rsid w:val="00535DAF"/>
    <w:rsid w:val="005508A7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91378"/>
    <w:rsid w:val="005976BB"/>
    <w:rsid w:val="00597A8C"/>
    <w:rsid w:val="005C0419"/>
    <w:rsid w:val="005C1135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6CE3"/>
    <w:rsid w:val="0065722C"/>
    <w:rsid w:val="006610E9"/>
    <w:rsid w:val="00661E60"/>
    <w:rsid w:val="00672681"/>
    <w:rsid w:val="00674B49"/>
    <w:rsid w:val="00680BCA"/>
    <w:rsid w:val="00682FFA"/>
    <w:rsid w:val="006908AB"/>
    <w:rsid w:val="006A7714"/>
    <w:rsid w:val="006B0D50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588D"/>
    <w:rsid w:val="00757C2D"/>
    <w:rsid w:val="00762FEA"/>
    <w:rsid w:val="007657A8"/>
    <w:rsid w:val="00771BD8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82E0B"/>
    <w:rsid w:val="008A2EAA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23318"/>
    <w:rsid w:val="00931529"/>
    <w:rsid w:val="00935FD8"/>
    <w:rsid w:val="00936002"/>
    <w:rsid w:val="00937BE7"/>
    <w:rsid w:val="0094442F"/>
    <w:rsid w:val="0094499B"/>
    <w:rsid w:val="009553D1"/>
    <w:rsid w:val="00971A42"/>
    <w:rsid w:val="009758E8"/>
    <w:rsid w:val="009771FD"/>
    <w:rsid w:val="0097744D"/>
    <w:rsid w:val="0098620F"/>
    <w:rsid w:val="00990424"/>
    <w:rsid w:val="00992B78"/>
    <w:rsid w:val="009A4C68"/>
    <w:rsid w:val="009B071C"/>
    <w:rsid w:val="009B4849"/>
    <w:rsid w:val="009B4EE9"/>
    <w:rsid w:val="009D24B7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6C9F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67362"/>
    <w:rsid w:val="00B73964"/>
    <w:rsid w:val="00B74A96"/>
    <w:rsid w:val="00B82743"/>
    <w:rsid w:val="00B90E9C"/>
    <w:rsid w:val="00B93F7A"/>
    <w:rsid w:val="00B9527D"/>
    <w:rsid w:val="00BA35D6"/>
    <w:rsid w:val="00BB22E4"/>
    <w:rsid w:val="00BB3183"/>
    <w:rsid w:val="00BB5D5B"/>
    <w:rsid w:val="00BB621F"/>
    <w:rsid w:val="00BC14FF"/>
    <w:rsid w:val="00BC7EA2"/>
    <w:rsid w:val="00BD6E9C"/>
    <w:rsid w:val="00BE10E6"/>
    <w:rsid w:val="00BF15C3"/>
    <w:rsid w:val="00C01176"/>
    <w:rsid w:val="00C01A64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FD3"/>
    <w:rsid w:val="00C978E4"/>
    <w:rsid w:val="00CA492A"/>
    <w:rsid w:val="00CA6BA3"/>
    <w:rsid w:val="00CB3873"/>
    <w:rsid w:val="00CB65C1"/>
    <w:rsid w:val="00CB7F59"/>
    <w:rsid w:val="00CE0A0D"/>
    <w:rsid w:val="00CE2460"/>
    <w:rsid w:val="00CE5CA5"/>
    <w:rsid w:val="00CF1EA3"/>
    <w:rsid w:val="00CF5076"/>
    <w:rsid w:val="00D033B6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60AF0"/>
    <w:rsid w:val="00D62EA0"/>
    <w:rsid w:val="00D747EB"/>
    <w:rsid w:val="00D754B7"/>
    <w:rsid w:val="00D77D5B"/>
    <w:rsid w:val="00D77E05"/>
    <w:rsid w:val="00D823E4"/>
    <w:rsid w:val="00D8246B"/>
    <w:rsid w:val="00D84FF9"/>
    <w:rsid w:val="00D96388"/>
    <w:rsid w:val="00D97FC5"/>
    <w:rsid w:val="00DA17C8"/>
    <w:rsid w:val="00DA39E7"/>
    <w:rsid w:val="00DA6C81"/>
    <w:rsid w:val="00DB326B"/>
    <w:rsid w:val="00DB72AB"/>
    <w:rsid w:val="00DC133D"/>
    <w:rsid w:val="00DD6570"/>
    <w:rsid w:val="00DE62B6"/>
    <w:rsid w:val="00DE6C6C"/>
    <w:rsid w:val="00DE7CBE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793E"/>
    <w:rsid w:val="00F14713"/>
    <w:rsid w:val="00F17AB4"/>
    <w:rsid w:val="00F26A38"/>
    <w:rsid w:val="00F27F85"/>
    <w:rsid w:val="00F34707"/>
    <w:rsid w:val="00F40CCE"/>
    <w:rsid w:val="00F40CE9"/>
    <w:rsid w:val="00F42072"/>
    <w:rsid w:val="00F460EC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920BF"/>
    <w:rsid w:val="00F93B10"/>
    <w:rsid w:val="00F94C69"/>
    <w:rsid w:val="00F9521E"/>
    <w:rsid w:val="00FA1FFB"/>
    <w:rsid w:val="00FA4F69"/>
    <w:rsid w:val="00FA746D"/>
    <w:rsid w:val="00FC27BB"/>
    <w:rsid w:val="00FD204E"/>
    <w:rsid w:val="00FD3767"/>
    <w:rsid w:val="00FD6858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A902D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D75F14-A34F-5246-9197-0B12F833C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\Users\claudia.lonean\Downloads\Test Report Template.dotx</Template>
  <TotalTime>0</TotalTime>
  <Pages>6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2021-02-08T19:07:00Z</dcterms:created>
  <dcterms:modified xsi:type="dcterms:W3CDTF">2021-02-08T19:07:00Z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